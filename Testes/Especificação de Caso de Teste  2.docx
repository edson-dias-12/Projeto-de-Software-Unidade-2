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4E" w:rsidRPr="00512A0E" w:rsidRDefault="00E27D4E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:rsidR="00E27D4E" w:rsidRPr="00512A0E" w:rsidRDefault="008D7726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proofErr w:type="gramStart"/>
      <w:r w:rsidRPr="00512A0E">
        <w:rPr>
          <w:rFonts w:ascii="Arial" w:hAnsi="Arial"/>
          <w:b/>
          <w:color w:val="000000" w:themeColor="text1"/>
          <w:sz w:val="24"/>
          <w:szCs w:val="24"/>
        </w:rPr>
        <w:t>1</w:t>
      </w:r>
      <w:r w:rsidR="001313EC">
        <w:rPr>
          <w:rFonts w:ascii="Arial" w:hAnsi="Arial"/>
          <w:b/>
          <w:color w:val="000000" w:themeColor="text1"/>
          <w:sz w:val="24"/>
          <w:szCs w:val="24"/>
        </w:rPr>
        <w:t>REC</w:t>
      </w:r>
      <w:proofErr w:type="gramEnd"/>
      <w:r w:rsidR="001313EC">
        <w:rPr>
          <w:rFonts w:ascii="Arial" w:hAnsi="Arial"/>
          <w:b/>
          <w:color w:val="000000" w:themeColor="text1"/>
          <w:sz w:val="24"/>
          <w:szCs w:val="24"/>
        </w:rPr>
        <w:t>.NOT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1313EC">
        <w:rPr>
          <w:rFonts w:ascii="Arial" w:hAnsi="Arial"/>
          <w:b/>
          <w:color w:val="000000" w:themeColor="text1"/>
          <w:sz w:val="24"/>
          <w:szCs w:val="24"/>
        </w:rPr>
        <w:t>–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 w:rsidR="001313EC">
        <w:rPr>
          <w:rFonts w:ascii="Arial" w:hAnsi="Arial"/>
          <w:b/>
          <w:color w:val="000000" w:themeColor="text1"/>
          <w:sz w:val="24"/>
          <w:szCs w:val="24"/>
        </w:rPr>
        <w:t xml:space="preserve">Receber Notificações com a hora do Mobile não definida corretamente 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: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Descrição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Se </w:t>
      </w:r>
      <w:r w:rsidR="001313EC">
        <w:rPr>
          <w:rFonts w:ascii="Arial" w:hAnsi="Arial"/>
          <w:color w:val="000000" w:themeColor="text1"/>
          <w:sz w:val="20"/>
        </w:rPr>
        <w:t>a hora do aparelho mobile com Android estiver indefinida, ou não de acordo com a hora cadastrada no sistema Aux. Memory, o mesmo ficará Inabilitado até a correção pelo Paciente ou Administrador responsável pelo Telefone Móvel</w:t>
      </w:r>
      <w:r w:rsidR="00512A0E">
        <w:rPr>
          <w:rFonts w:ascii="Arial" w:hAnsi="Arial"/>
          <w:color w:val="000000" w:themeColor="text1"/>
          <w:sz w:val="20"/>
        </w:rPr>
        <w:t>;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512A0E" w:rsidRPr="00512A0E" w:rsidRDefault="001313EC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Hora do telefone móvel indefinida ou não de acordo com a hora cadastrada no sistema Aux. Memory</w:t>
      </w:r>
      <w:r w:rsidR="00512A0E" w:rsidRPr="00512A0E">
        <w:rPr>
          <w:rFonts w:ascii="Arial" w:hAnsi="Arial"/>
          <w:color w:val="000000" w:themeColor="text1"/>
          <w:sz w:val="20"/>
        </w:rPr>
        <w:t>;</w:t>
      </w:r>
    </w:p>
    <w:p w:rsidR="00512A0E" w:rsidRDefault="001313EC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 cadastradas assim como medicamento já cadastrado</w:t>
      </w:r>
      <w:r w:rsidR="00512A0E">
        <w:rPr>
          <w:rFonts w:ascii="Arial" w:hAnsi="Arial"/>
          <w:color w:val="000000" w:themeColor="text1"/>
          <w:sz w:val="20"/>
        </w:rPr>
        <w:t>;</w:t>
      </w: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</w:rPr>
        <w:t>Pós-Condições</w:t>
      </w:r>
    </w:p>
    <w:p w:rsidR="00400363" w:rsidRDefault="00400363" w:rsidP="00400363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400363" w:rsidRDefault="000966B9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Sistema </w:t>
      </w:r>
      <w:bookmarkStart w:id="0" w:name="_GoBack"/>
      <w:bookmarkEnd w:id="0"/>
      <w:r w:rsidR="001313EC">
        <w:rPr>
          <w:rFonts w:ascii="Arial" w:hAnsi="Arial"/>
          <w:color w:val="000000" w:themeColor="text1"/>
          <w:sz w:val="20"/>
        </w:rPr>
        <w:t>se encontra inativo até o concerto da hora no aparelho de telefone móvel.</w:t>
      </w:r>
    </w:p>
    <w:p w:rsidR="00400363" w:rsidRPr="00400363" w:rsidRDefault="00400363" w:rsidP="00400363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</w:rPr>
      </w:pPr>
    </w:p>
    <w:p w:rsidR="00036FAA" w:rsidRPr="00400363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ab/>
      </w:r>
    </w:p>
    <w:p w:rsidR="00C90BFF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1313EC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Hora cadastrada no sistema</w:t>
      </w:r>
      <w:r w:rsidR="00724C13">
        <w:rPr>
          <w:rFonts w:ascii="Arial" w:hAnsi="Arial"/>
          <w:color w:val="000000" w:themeColor="text1"/>
          <w:sz w:val="20"/>
        </w:rPr>
        <w:t xml:space="preserve">: </w:t>
      </w:r>
      <w:r>
        <w:rPr>
          <w:rFonts w:ascii="Arial" w:hAnsi="Arial"/>
          <w:color w:val="000000" w:themeColor="text1"/>
          <w:sz w:val="20"/>
        </w:rPr>
        <w:t>17h30min;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1313EC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Hora do telefone mobile</w:t>
      </w:r>
      <w:r w:rsidR="00724C13">
        <w:rPr>
          <w:rFonts w:ascii="Arial" w:hAnsi="Arial"/>
          <w:color w:val="000000" w:themeColor="text1"/>
          <w:sz w:val="20"/>
        </w:rPr>
        <w:t xml:space="preserve">: </w:t>
      </w:r>
      <w:r>
        <w:rPr>
          <w:rFonts w:ascii="Arial" w:hAnsi="Arial"/>
          <w:color w:val="000000" w:themeColor="text1"/>
          <w:sz w:val="20"/>
        </w:rPr>
        <w:t>13h00min;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adicionais: Hora a se tomar o remédio: 17h30min, todos os dias;</w:t>
      </w:r>
    </w:p>
    <w:p w:rsidR="00724C13" w:rsidRPr="001313EC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Quantidade: </w:t>
      </w:r>
      <w:proofErr w:type="gramStart"/>
      <w:r>
        <w:rPr>
          <w:rFonts w:ascii="Arial" w:hAnsi="Arial"/>
          <w:color w:val="000000" w:themeColor="text1"/>
          <w:sz w:val="20"/>
        </w:rPr>
        <w:t>1</w:t>
      </w:r>
      <w:proofErr w:type="gramEnd"/>
      <w:r>
        <w:rPr>
          <w:rFonts w:ascii="Arial" w:hAnsi="Arial"/>
          <w:color w:val="000000" w:themeColor="text1"/>
          <w:sz w:val="20"/>
        </w:rPr>
        <w:t xml:space="preserve"> comp.</w:t>
      </w:r>
    </w:p>
    <w:p w:rsidR="00724C13" w:rsidRDefault="00724C13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C218A" w:rsidRDefault="00CC218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036FAA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</w:rPr>
        <w:t>//</w:t>
      </w:r>
      <w:proofErr w:type="gram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[</w:t>
      </w:r>
      <w:proofErr w:type="spellStart"/>
      <w:proofErr w:type="gram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repeat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 xml:space="preserve"> as </w:t>
      </w:r>
      <w:proofErr w:type="spellStart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needed</w:t>
      </w:r>
      <w:proofErr w:type="spellEnd"/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]</w:t>
      </w: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Default="00AB635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/>
          <w:b/>
          <w:color w:val="000000" w:themeColor="text1"/>
          <w:sz w:val="24"/>
          <w:szCs w:val="24"/>
        </w:rPr>
        <w:t>2</w:t>
      </w:r>
      <w:r>
        <w:rPr>
          <w:rFonts w:ascii="Arial" w:hAnsi="Arial"/>
          <w:b/>
          <w:color w:val="000000" w:themeColor="text1"/>
          <w:sz w:val="24"/>
          <w:szCs w:val="24"/>
        </w:rPr>
        <w:t>REC</w:t>
      </w:r>
      <w:proofErr w:type="gramEnd"/>
      <w:r>
        <w:rPr>
          <w:rFonts w:ascii="Arial" w:hAnsi="Arial"/>
          <w:b/>
          <w:color w:val="000000" w:themeColor="text1"/>
          <w:sz w:val="24"/>
          <w:szCs w:val="24"/>
        </w:rPr>
        <w:t>.NOT</w:t>
      </w:r>
      <w:r w:rsidRPr="00512A0E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/>
          <w:b/>
          <w:color w:val="000000" w:themeColor="text1"/>
          <w:sz w:val="24"/>
          <w:szCs w:val="24"/>
        </w:rPr>
        <w:t>–</w:t>
      </w:r>
      <w:r w:rsidRPr="00512A0E">
        <w:rPr>
          <w:rFonts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/>
          <w:b/>
          <w:color w:val="000000" w:themeColor="text1"/>
          <w:sz w:val="24"/>
          <w:szCs w:val="24"/>
        </w:rPr>
        <w:t xml:space="preserve">Receber Notificações </w:t>
      </w:r>
      <w:r>
        <w:rPr>
          <w:rFonts w:ascii="Arial" w:hAnsi="Arial"/>
          <w:b/>
          <w:color w:val="000000" w:themeColor="text1"/>
          <w:sz w:val="24"/>
          <w:szCs w:val="24"/>
        </w:rPr>
        <w:t>com sucesso</w:t>
      </w:r>
      <w:r w:rsidRPr="00512A0E">
        <w:rPr>
          <w:rFonts w:ascii="Arial" w:hAnsi="Arial"/>
          <w:b/>
          <w:color w:val="000000" w:themeColor="text1"/>
          <w:sz w:val="24"/>
          <w:szCs w:val="24"/>
        </w:rPr>
        <w:t>:</w:t>
      </w: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Descrição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 xml:space="preserve">Se </w:t>
      </w:r>
      <w:r>
        <w:rPr>
          <w:rFonts w:ascii="Arial" w:hAnsi="Arial"/>
          <w:color w:val="000000" w:themeColor="text1"/>
          <w:sz w:val="20"/>
        </w:rPr>
        <w:t xml:space="preserve">a hora do aparelho mobile com Android estiver </w:t>
      </w:r>
      <w:r>
        <w:rPr>
          <w:rFonts w:ascii="Arial" w:hAnsi="Arial"/>
          <w:color w:val="000000" w:themeColor="text1"/>
          <w:sz w:val="20"/>
        </w:rPr>
        <w:t>definida corretamente assim como</w:t>
      </w:r>
      <w:r>
        <w:rPr>
          <w:rFonts w:ascii="Arial" w:hAnsi="Arial"/>
          <w:color w:val="000000" w:themeColor="text1"/>
          <w:sz w:val="20"/>
        </w:rPr>
        <w:t xml:space="preserve"> no sistema Aux. Memory, o mesmo </w:t>
      </w:r>
      <w:r>
        <w:rPr>
          <w:rFonts w:ascii="Arial" w:hAnsi="Arial"/>
          <w:color w:val="000000" w:themeColor="text1"/>
          <w:sz w:val="20"/>
        </w:rPr>
        <w:t>apresentará sua funcionalidade corretamente.</w:t>
      </w: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Pr="00512A0E" w:rsidRDefault="00CA3ED5" w:rsidP="00CA3ED5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Hora do telefone móvel </w:t>
      </w:r>
      <w:r>
        <w:rPr>
          <w:rFonts w:ascii="Arial" w:hAnsi="Arial"/>
          <w:color w:val="000000" w:themeColor="text1"/>
          <w:sz w:val="20"/>
        </w:rPr>
        <w:t xml:space="preserve">definida corretamente assim como a </w:t>
      </w:r>
      <w:r>
        <w:rPr>
          <w:rFonts w:ascii="Arial" w:hAnsi="Arial"/>
          <w:color w:val="000000" w:themeColor="text1"/>
          <w:sz w:val="20"/>
        </w:rPr>
        <w:t>cadastrada no sistema Aux. Memory</w:t>
      </w:r>
      <w:r w:rsidRPr="00512A0E">
        <w:rPr>
          <w:rFonts w:ascii="Arial" w:hAnsi="Arial"/>
          <w:color w:val="000000" w:themeColor="text1"/>
          <w:sz w:val="20"/>
        </w:rPr>
        <w:t>;</w:t>
      </w:r>
    </w:p>
    <w:p w:rsidR="00CA3ED5" w:rsidRDefault="00CA3ED5" w:rsidP="00CA3ED5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 cadastradas assim como medicamento já cadastrado;</w:t>
      </w: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Pr="00512A0E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</w:rPr>
        <w:t>Pós-Condições</w:t>
      </w:r>
    </w:p>
    <w:p w:rsidR="00CA3ED5" w:rsidRDefault="00CA3ED5" w:rsidP="00CA3ED5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CA3ED5" w:rsidRDefault="000F5D86" w:rsidP="00CA3ED5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Rotina apresenta tela com as informações sobre o medicamento e aviso sonoro</w:t>
      </w:r>
      <w:r w:rsidR="00CA3ED5">
        <w:rPr>
          <w:rFonts w:ascii="Arial" w:hAnsi="Arial"/>
          <w:color w:val="000000" w:themeColor="text1"/>
          <w:sz w:val="20"/>
        </w:rPr>
        <w:t>.</w:t>
      </w:r>
    </w:p>
    <w:p w:rsidR="00CA3ED5" w:rsidRPr="00400363" w:rsidRDefault="00CA3ED5" w:rsidP="00CA3ED5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</w:rPr>
      </w:pPr>
    </w:p>
    <w:p w:rsidR="00CA3ED5" w:rsidRPr="00400363" w:rsidRDefault="00CA3ED5" w:rsidP="00CA3ED5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</w:rPr>
        <w:tab/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Hora cadastrada no sistema: 17h30min;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Hora do telefone mobile: </w:t>
      </w:r>
      <w:r w:rsidR="000F5D86">
        <w:rPr>
          <w:rFonts w:ascii="Arial" w:hAnsi="Arial"/>
          <w:color w:val="000000" w:themeColor="text1"/>
          <w:sz w:val="20"/>
        </w:rPr>
        <w:t>17h30</w:t>
      </w:r>
      <w:r>
        <w:rPr>
          <w:rFonts w:ascii="Arial" w:hAnsi="Arial"/>
          <w:color w:val="000000" w:themeColor="text1"/>
          <w:sz w:val="20"/>
        </w:rPr>
        <w:t>min;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Informações adicionais: Hora a se tomar o remédio: 17h30min, todos os dias;</w:t>
      </w:r>
    </w:p>
    <w:p w:rsidR="00CA3ED5" w:rsidRPr="001313EC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Quantidade: </w:t>
      </w:r>
      <w:proofErr w:type="gramStart"/>
      <w:r>
        <w:rPr>
          <w:rFonts w:ascii="Arial" w:hAnsi="Arial"/>
          <w:color w:val="000000" w:themeColor="text1"/>
          <w:sz w:val="20"/>
        </w:rPr>
        <w:t>1</w:t>
      </w:r>
      <w:proofErr w:type="gramEnd"/>
      <w:r>
        <w:rPr>
          <w:rFonts w:ascii="Arial" w:hAnsi="Arial"/>
          <w:color w:val="000000" w:themeColor="text1"/>
          <w:sz w:val="20"/>
        </w:rPr>
        <w:t xml:space="preserve"> comp.</w:t>
      </w:r>
    </w:p>
    <w:p w:rsidR="00CA3ED5" w:rsidRDefault="00CA3ED5" w:rsidP="00CA3ED5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CA3ED5" w:rsidRDefault="00CA3ED5" w:rsidP="00CA3ED5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p w:rsidR="00AB635A" w:rsidRPr="00512A0E" w:rsidRDefault="00AB635A" w:rsidP="00CA3ED5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</w:p>
    <w:sectPr w:rsidR="00AB635A" w:rsidRPr="00512A0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EB8" w:rsidRDefault="009F3EB8">
      <w:r>
        <w:separator/>
      </w:r>
    </w:p>
  </w:endnote>
  <w:endnote w:type="continuationSeparator" w:id="0">
    <w:p w:rsidR="009F3EB8" w:rsidRDefault="009F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7D4E" w:rsidRDefault="00E27D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0966B9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0966B9">
      <w:rPr>
        <w:noProof/>
        <w:sz w:val="20"/>
      </w:rPr>
      <w:t>2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EB8" w:rsidRDefault="009F3EB8">
      <w:r>
        <w:separator/>
      </w:r>
    </w:p>
  </w:footnote>
  <w:footnote w:type="continuationSeparator" w:id="0">
    <w:p w:rsidR="009F3EB8" w:rsidRDefault="009F3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036FAA" w:rsidP="00512A0E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 de Testes do Projeto Aux</w:t>
    </w:r>
    <w:r w:rsidR="00512A0E">
      <w:rPr>
        <w:b/>
        <w:sz w:val="28"/>
      </w:rPr>
      <w:t>.</w:t>
    </w:r>
    <w:r>
      <w:rPr>
        <w:b/>
        <w:sz w:val="28"/>
      </w:rPr>
      <w:t xml:space="preserve"> Memory</w:t>
    </w:r>
    <w:r w:rsidR="002F5AF0">
      <w:rPr>
        <w:b/>
        <w:sz w:val="28"/>
      </w:rPr>
      <w:t xml:space="preserve">: </w:t>
    </w:r>
    <w:r w:rsidR="001313EC">
      <w:rPr>
        <w:b/>
        <w:sz w:val="28"/>
      </w:rPr>
      <w:t>Receber Notificações</w:t>
    </w:r>
    <w:r w:rsidR="00284332">
      <w:rPr>
        <w:b/>
        <w:sz w:val="28"/>
      </w:rPr>
      <w:t xml:space="preserve">, Cenário </w:t>
    </w:r>
    <w:r w:rsidR="001313EC">
      <w:rPr>
        <w:b/>
        <w:sz w:val="28"/>
      </w:rPr>
      <w:t>1, 2.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1672D5"/>
    <w:multiLevelType w:val="hybridMultilevel"/>
    <w:tmpl w:val="B6C43228"/>
    <w:lvl w:ilvl="0" w:tplc="0024CD5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37E5345"/>
    <w:multiLevelType w:val="hybridMultilevel"/>
    <w:tmpl w:val="E9B8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B1A0A25"/>
    <w:multiLevelType w:val="hybridMultilevel"/>
    <w:tmpl w:val="A788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2"/>
  </w:num>
  <w:num w:numId="31">
    <w:abstractNumId w:val="13"/>
  </w:num>
  <w:num w:numId="32">
    <w:abstractNumId w:val="11"/>
  </w:num>
  <w:num w:numId="33">
    <w:abstractNumId w:val="7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0966B9"/>
    <w:rsid w:val="000F5D86"/>
    <w:rsid w:val="001313EC"/>
    <w:rsid w:val="00284332"/>
    <w:rsid w:val="002F5AF0"/>
    <w:rsid w:val="003B7C9F"/>
    <w:rsid w:val="00400363"/>
    <w:rsid w:val="00512A0E"/>
    <w:rsid w:val="00724C13"/>
    <w:rsid w:val="00742584"/>
    <w:rsid w:val="008D7726"/>
    <w:rsid w:val="00995D44"/>
    <w:rsid w:val="009F3EB8"/>
    <w:rsid w:val="00AB635A"/>
    <w:rsid w:val="00C90BFF"/>
    <w:rsid w:val="00CA3ED5"/>
    <w:rsid w:val="00CC218A"/>
    <w:rsid w:val="00E27D4E"/>
    <w:rsid w:val="00E82F5B"/>
    <w:rsid w:val="00F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71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20</cp:revision>
  <cp:lastPrinted>2003-10-06T11:49:00Z</cp:lastPrinted>
  <dcterms:created xsi:type="dcterms:W3CDTF">2013-10-09T18:56:00Z</dcterms:created>
  <dcterms:modified xsi:type="dcterms:W3CDTF">2013-12-03T22:53:00Z</dcterms:modified>
</cp:coreProperties>
</file>
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082549">
      <w:pPr>
        <w:pStyle w:val="Ttulo"/>
      </w:pPr>
      <w:r>
        <w:t>AUX MEMORY</w:t>
      </w:r>
    </w:p>
    <w:p w:rsidR="0095311D" w:rsidRDefault="0095311D" w:rsidP="00082549">
      <w:pPr>
        <w:pStyle w:val="Ttulo"/>
      </w:pPr>
      <w:r w:rsidRPr="009310F6">
        <w:t>Plano de Iteração</w:t>
      </w:r>
      <w:r w:rsidR="00853825">
        <w:t xml:space="preserve"> 2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 w:rsidTr="00082549">
        <w:tc>
          <w:tcPr>
            <w:tcW w:w="4885" w:type="dxa"/>
          </w:tcPr>
          <w:p w:rsidR="0095311D" w:rsidRDefault="00F70BBC">
            <w:r>
              <w:t>Inicio da iteração</w:t>
            </w:r>
          </w:p>
        </w:tc>
        <w:tc>
          <w:tcPr>
            <w:tcW w:w="1985" w:type="dxa"/>
          </w:tcPr>
          <w:p w:rsidR="0095311D" w:rsidRDefault="00F70BBC" w:rsidP="00082549">
            <w:r>
              <w:t>30/10</w:t>
            </w:r>
            <w:r w:rsidR="00C75F8D">
              <w:t>/2013</w:t>
            </w:r>
          </w:p>
        </w:tc>
      </w:tr>
      <w:tr w:rsidR="0095311D" w:rsidTr="00082549">
        <w:tc>
          <w:tcPr>
            <w:tcW w:w="4885" w:type="dxa"/>
          </w:tcPr>
          <w:p w:rsidR="0095311D" w:rsidRPr="00704151" w:rsidRDefault="00F70B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da C1 (concepção)</w:t>
            </w:r>
          </w:p>
        </w:tc>
        <w:tc>
          <w:tcPr>
            <w:tcW w:w="1985" w:type="dxa"/>
          </w:tcPr>
          <w:p w:rsidR="0095311D" w:rsidRDefault="00F70BBC" w:rsidP="00F70BBC">
            <w:r>
              <w:t>06</w:t>
            </w:r>
            <w:r w:rsidR="001838D5">
              <w:t>/</w:t>
            </w:r>
            <w:r>
              <w:t>11</w:t>
            </w:r>
            <w:r w:rsidR="001838D5">
              <w:t>/2013</w:t>
            </w:r>
          </w:p>
        </w:tc>
      </w:tr>
      <w:tr w:rsidR="00015827" w:rsidTr="00082549">
        <w:tc>
          <w:tcPr>
            <w:tcW w:w="4885" w:type="dxa"/>
          </w:tcPr>
          <w:p w:rsidR="00704151" w:rsidRPr="00704151" w:rsidRDefault="00704151" w:rsidP="00F70B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o Plano de </w:t>
            </w:r>
            <w:r w:rsidR="00F70BBC">
              <w:rPr>
                <w:rFonts w:ascii="Arial" w:hAnsi="Arial" w:cs="Arial"/>
              </w:rPr>
              <w:t xml:space="preserve">Iteração </w:t>
            </w:r>
            <w:proofErr w:type="gramStart"/>
            <w:r w:rsidR="00F70BBC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985" w:type="dxa"/>
          </w:tcPr>
          <w:p w:rsidR="00015827" w:rsidRDefault="00F70BBC">
            <w:r>
              <w:t>06/11</w:t>
            </w:r>
            <w:r w:rsidR="00082549">
              <w:t>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F70B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1985" w:type="dxa"/>
          </w:tcPr>
          <w:p w:rsidR="00082549" w:rsidRDefault="00F70BBC" w:rsidP="00F70BBC">
            <w:r>
              <w:t>13/11</w:t>
            </w:r>
            <w:r w:rsidR="00082549">
              <w:t>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F70B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novo Requisito</w:t>
            </w:r>
          </w:p>
        </w:tc>
        <w:tc>
          <w:tcPr>
            <w:tcW w:w="1985" w:type="dxa"/>
          </w:tcPr>
          <w:p w:rsidR="00015827" w:rsidRDefault="00F70BBC" w:rsidP="00F70BBC">
            <w:r>
              <w:t>20</w:t>
            </w:r>
            <w:r w:rsidR="00082549">
              <w:t>/</w:t>
            </w:r>
            <w:r>
              <w:t>11</w:t>
            </w:r>
            <w:r w:rsidR="00082549">
              <w:t>/2013</w:t>
            </w:r>
          </w:p>
        </w:tc>
      </w:tr>
      <w:tr w:rsidR="00704151" w:rsidTr="00082549">
        <w:tc>
          <w:tcPr>
            <w:tcW w:w="4885" w:type="dxa"/>
          </w:tcPr>
          <w:p w:rsidR="00704151" w:rsidRDefault="00F70BBC" w:rsidP="0008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arquitetura</w:t>
            </w:r>
          </w:p>
        </w:tc>
        <w:tc>
          <w:tcPr>
            <w:tcW w:w="1985" w:type="dxa"/>
          </w:tcPr>
          <w:p w:rsidR="00082549" w:rsidRDefault="00F70BBC" w:rsidP="00F70BBC">
            <w:r>
              <w:t>20</w:t>
            </w:r>
            <w:r w:rsidR="00082549">
              <w:t>/</w:t>
            </w:r>
            <w:r>
              <w:t>11</w:t>
            </w:r>
            <w:r w:rsidR="00082549">
              <w:t>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F70BBC" w:rsidP="00684C8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Implementar</w:t>
            </w:r>
            <w:proofErr w:type="gramEnd"/>
            <w:r>
              <w:rPr>
                <w:rFonts w:ascii="Arial" w:hAnsi="Arial" w:cs="Arial"/>
              </w:rPr>
              <w:t xml:space="preserve"> o Requisito</w:t>
            </w:r>
            <w:r w:rsidR="00644D75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1985" w:type="dxa"/>
          </w:tcPr>
          <w:p w:rsidR="00015827" w:rsidRDefault="00F70BBC" w:rsidP="00F70BBC">
            <w:r>
              <w:t>27</w:t>
            </w:r>
            <w:r w:rsidR="00684C89">
              <w:t>/</w:t>
            </w:r>
            <w:r>
              <w:t>11</w:t>
            </w:r>
            <w:r w:rsidR="00082549">
              <w:t>/2013</w:t>
            </w:r>
          </w:p>
        </w:tc>
      </w:tr>
      <w:tr w:rsidR="00644D75" w:rsidTr="00082549">
        <w:tc>
          <w:tcPr>
            <w:tcW w:w="4885" w:type="dxa"/>
          </w:tcPr>
          <w:p w:rsidR="00644D75" w:rsidRDefault="00644D75" w:rsidP="00644D7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Implementar</w:t>
            </w:r>
            <w:proofErr w:type="gramEnd"/>
            <w:r>
              <w:rPr>
                <w:rFonts w:ascii="Arial" w:hAnsi="Arial" w:cs="Arial"/>
              </w:rPr>
              <w:t xml:space="preserve"> o Caso de teste 2</w:t>
            </w:r>
          </w:p>
        </w:tc>
        <w:tc>
          <w:tcPr>
            <w:tcW w:w="1985" w:type="dxa"/>
          </w:tcPr>
          <w:p w:rsidR="00644D75" w:rsidRDefault="00644D75" w:rsidP="00F70BBC">
            <w:r>
              <w:t>27/11/2013</w:t>
            </w:r>
          </w:p>
        </w:tc>
      </w:tr>
      <w:tr w:rsidR="00684C89" w:rsidTr="00082549">
        <w:tc>
          <w:tcPr>
            <w:tcW w:w="4885" w:type="dxa"/>
          </w:tcPr>
          <w:p w:rsidR="00684C89" w:rsidRDefault="00F70BBC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Testar o caso de uso.</w:t>
            </w:r>
          </w:p>
        </w:tc>
        <w:tc>
          <w:tcPr>
            <w:tcW w:w="1985" w:type="dxa"/>
          </w:tcPr>
          <w:p w:rsidR="00CD000C" w:rsidRDefault="00F70BBC" w:rsidP="00F70BBC">
            <w:r>
              <w:t>04</w:t>
            </w:r>
            <w:r w:rsidR="00CD000C">
              <w:t>/</w:t>
            </w:r>
            <w:r>
              <w:t>12</w:t>
            </w:r>
            <w:r w:rsidR="00CD000C">
              <w:t>/2013</w:t>
            </w:r>
          </w:p>
        </w:tc>
      </w:tr>
      <w:tr w:rsidR="007175F6" w:rsidTr="00082549">
        <w:tc>
          <w:tcPr>
            <w:tcW w:w="4885" w:type="dxa"/>
          </w:tcPr>
          <w:p w:rsidR="007175F6" w:rsidRDefault="007175F6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Fim de Iteração</w:t>
            </w:r>
          </w:p>
        </w:tc>
        <w:tc>
          <w:tcPr>
            <w:tcW w:w="1985" w:type="dxa"/>
          </w:tcPr>
          <w:p w:rsidR="007175F6" w:rsidRDefault="007175F6" w:rsidP="00F70BBC">
            <w:r>
              <w:t>04/12/2013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AC42B7" w:rsidRDefault="00AC42B7" w:rsidP="00AC42B7">
      <w:pPr>
        <w:pStyle w:val="Corpodetexto"/>
        <w:ind w:left="360"/>
      </w:pPr>
    </w:p>
    <w:p w:rsidR="00684C89" w:rsidRDefault="00AC42B7" w:rsidP="00684C89">
      <w:pPr>
        <w:pStyle w:val="Corpodetexto"/>
        <w:numPr>
          <w:ilvl w:val="0"/>
          <w:numId w:val="28"/>
        </w:numPr>
        <w:ind w:left="360" w:firstLine="0"/>
      </w:pPr>
      <w:r>
        <w:t>Apresentar atualizações necessárias</w:t>
      </w:r>
    </w:p>
    <w:p w:rsidR="00275B41" w:rsidRDefault="00275B41" w:rsidP="00684C89">
      <w:pPr>
        <w:pStyle w:val="Corpodetexto"/>
        <w:numPr>
          <w:ilvl w:val="0"/>
          <w:numId w:val="28"/>
        </w:numPr>
        <w:ind w:left="360" w:firstLine="0"/>
      </w:pPr>
      <w:r w:rsidRPr="00684C89">
        <w:t xml:space="preserve">Aprovação do gerente </w:t>
      </w:r>
      <w:r w:rsidR="0077130D" w:rsidRPr="00684C89">
        <w:t>de projetos a E</w:t>
      </w:r>
      <w:r w:rsidRPr="00684C89">
        <w:t xml:space="preserve">specificação </w:t>
      </w:r>
      <w:r w:rsidR="00A54679">
        <w:t>dos</w:t>
      </w:r>
      <w:proofErr w:type="gramStart"/>
      <w:r w:rsidR="00A54679">
        <w:t xml:space="preserve">  </w:t>
      </w:r>
      <w:proofErr w:type="gramEnd"/>
      <w:r w:rsidR="008D59CE">
        <w:t>Casos de Uso e Requisitos</w:t>
      </w:r>
      <w:r w:rsidR="00AC42B7">
        <w:t xml:space="preserve"> (2)</w:t>
      </w:r>
      <w:r w:rsidR="00A54679">
        <w:t>.</w:t>
      </w:r>
    </w:p>
    <w:p w:rsidR="008D59CE" w:rsidRPr="00684C89" w:rsidRDefault="00AC42B7" w:rsidP="00684C89">
      <w:pPr>
        <w:pStyle w:val="Corpodetexto"/>
        <w:numPr>
          <w:ilvl w:val="0"/>
          <w:numId w:val="28"/>
        </w:numPr>
        <w:ind w:left="360" w:firstLine="0"/>
      </w:pPr>
      <w:r>
        <w:t>Teste</w:t>
      </w:r>
      <w:r w:rsidR="008D59CE">
        <w:t xml:space="preserve"> de </w:t>
      </w:r>
      <w:proofErr w:type="gramStart"/>
      <w:r w:rsidR="008D59CE">
        <w:t>Implementação</w:t>
      </w:r>
      <w:proofErr w:type="gramEnd"/>
      <w:r>
        <w:t>.</w:t>
      </w:r>
    </w:p>
    <w:p w:rsidR="00D541B8" w:rsidRPr="001765D9" w:rsidRDefault="00D541B8" w:rsidP="00FC3FB4">
      <w:pPr>
        <w:pStyle w:val="Corpodetexto"/>
        <w:ind w:left="360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990"/>
        <w:gridCol w:w="990"/>
        <w:gridCol w:w="885"/>
        <w:gridCol w:w="1005"/>
        <w:gridCol w:w="990"/>
        <w:gridCol w:w="1080"/>
        <w:gridCol w:w="900"/>
        <w:gridCol w:w="1080"/>
      </w:tblGrid>
      <w:tr w:rsidR="0095311D" w:rsidTr="00276F2E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885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005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95311D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F70BBC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da C1</w:t>
            </w:r>
          </w:p>
        </w:tc>
        <w:tc>
          <w:tcPr>
            <w:tcW w:w="990" w:type="dxa"/>
            <w:noWrap/>
            <w:vAlign w:val="bottom"/>
          </w:tcPr>
          <w:p w:rsidR="00267B3C" w:rsidRDefault="00F70BB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95311D" w:rsidRPr="002E36B8" w:rsidRDefault="009606C8" w:rsidP="002E36B8">
            <w:pPr>
              <w:rPr>
                <w:rFonts w:ascii="Arial" w:hAnsi="Arial" w:cs="Arial"/>
              </w:rPr>
            </w:pPr>
            <w:hyperlink r:id="rId8" w:history="1">
              <w:r w:rsidR="002E36B8" w:rsidRPr="004168E0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95311D" w:rsidRDefault="00F70BB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2h</w:t>
            </w: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95311D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F70BBC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o Plano de Iteração 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95311D" w:rsidRPr="002E36B8" w:rsidRDefault="009606C8" w:rsidP="002E36B8">
            <w:pPr>
              <w:rPr>
                <w:rFonts w:ascii="Arial" w:hAnsi="Arial" w:cs="Arial"/>
              </w:rPr>
            </w:pPr>
            <w:hyperlink r:id="rId9" w:history="1">
              <w:r w:rsidR="002E36B8" w:rsidRPr="004168E0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6641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95311D" w:rsidRDefault="006641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2h </w:t>
            </w:r>
          </w:p>
        </w:tc>
        <w:tc>
          <w:tcPr>
            <w:tcW w:w="1080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95311D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F70BBC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95311D" w:rsidRPr="002E36B8" w:rsidRDefault="009606C8" w:rsidP="002E36B8">
            <w:pPr>
              <w:rPr>
                <w:rFonts w:ascii="Arial" w:hAnsi="Arial" w:cs="Arial"/>
              </w:rPr>
            </w:pPr>
            <w:hyperlink r:id="rId10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95311D" w:rsidRDefault="00AC42B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3h</w:t>
            </w:r>
          </w:p>
        </w:tc>
        <w:tc>
          <w:tcPr>
            <w:tcW w:w="108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B1DFF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AC42B7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novo Requisito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1B1DFF" w:rsidRDefault="00AC42B7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005" w:type="dxa"/>
            <w:noWrap/>
            <w:vAlign w:val="bottom"/>
          </w:tcPr>
          <w:p w:rsidR="001B1DFF" w:rsidRPr="002E36B8" w:rsidRDefault="009606C8" w:rsidP="002E36B8">
            <w:pPr>
              <w:rPr>
                <w:rFonts w:ascii="Arial" w:hAnsi="Arial" w:cs="Arial"/>
              </w:rPr>
            </w:pPr>
            <w:hyperlink r:id="rId11" w:history="1">
              <w:r w:rsidR="008814EE" w:rsidRPr="004168E0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870A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870A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1B1DFF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AC42B7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Arquitetura</w:t>
            </w:r>
          </w:p>
        </w:tc>
        <w:tc>
          <w:tcPr>
            <w:tcW w:w="990" w:type="dxa"/>
            <w:noWrap/>
            <w:vAlign w:val="bottom"/>
          </w:tcPr>
          <w:p w:rsidR="001B1DFF" w:rsidRDefault="00AC42B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1B1DFF" w:rsidRDefault="00AC42B7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005" w:type="dxa"/>
            <w:noWrap/>
            <w:vAlign w:val="bottom"/>
          </w:tcPr>
          <w:p w:rsidR="001B1DFF" w:rsidRPr="002E36B8" w:rsidRDefault="009606C8" w:rsidP="002E36B8">
            <w:pPr>
              <w:rPr>
                <w:rFonts w:ascii="Arial" w:hAnsi="Arial" w:cs="Arial"/>
              </w:rPr>
            </w:pPr>
            <w:hyperlink r:id="rId12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1B1DFF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AC42B7" w:rsidP="001B1DF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lastRenderedPageBreak/>
              <w:t>Implementar</w:t>
            </w:r>
            <w:proofErr w:type="gramEnd"/>
            <w:r>
              <w:rPr>
                <w:rFonts w:ascii="Arial" w:hAnsi="Arial" w:cs="Arial"/>
              </w:rPr>
              <w:t xml:space="preserve"> o novo requisito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1B1DFF" w:rsidRDefault="00AC42B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005" w:type="dxa"/>
            <w:noWrap/>
            <w:vAlign w:val="bottom"/>
          </w:tcPr>
          <w:p w:rsidR="001B1DFF" w:rsidRPr="002E36B8" w:rsidRDefault="009606C8" w:rsidP="002E36B8">
            <w:pPr>
              <w:rPr>
                <w:rFonts w:ascii="Arial" w:hAnsi="Arial" w:cs="Arial"/>
              </w:rPr>
            </w:pPr>
            <w:hyperlink r:id="rId13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870A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1B1DFF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1B1DFF" w:rsidRDefault="00AC42B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Testar o caso de uso.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1B1DFF" w:rsidRDefault="00AC42B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</w:t>
            </w:r>
            <w:r w:rsidR="00533F8C">
              <w:rPr>
                <w:rFonts w:ascii="Arial" w:hAnsi="Arial" w:cs="Arial"/>
                <w:lang w:eastAsia="ja-JP"/>
              </w:rPr>
              <w:t>ompleto</w:t>
            </w:r>
          </w:p>
        </w:tc>
        <w:tc>
          <w:tcPr>
            <w:tcW w:w="1005" w:type="dxa"/>
            <w:noWrap/>
            <w:vAlign w:val="bottom"/>
          </w:tcPr>
          <w:p w:rsidR="001B1DFF" w:rsidRPr="002E36B8" w:rsidRDefault="009606C8" w:rsidP="002E36B8">
            <w:pPr>
              <w:rPr>
                <w:rFonts w:ascii="Arial" w:hAnsi="Arial" w:cs="Arial"/>
              </w:rPr>
            </w:pPr>
            <w:hyperlink r:id="rId14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870A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4 </w:t>
            </w: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3D200E" w:rsidP="00A54679">
            <w:pPr>
              <w:pStyle w:val="Corpodetexto"/>
              <w:ind w:left="0"/>
            </w:pPr>
            <w:r>
              <w:t>Tela sem conexão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134B">
            <w:pPr>
              <w:pStyle w:val="Corpodetexto"/>
              <w:ind w:left="0"/>
            </w:pPr>
            <w:r>
              <w:t xml:space="preserve">Concluído: </w:t>
            </w:r>
            <w:r w:rsidR="003F19FF">
              <w:t>80</w:t>
            </w:r>
            <w:r>
              <w:t>%</w:t>
            </w:r>
          </w:p>
          <w:p w:rsidR="00A5134B" w:rsidRDefault="00A5134B" w:rsidP="003F19FF">
            <w:pPr>
              <w:pStyle w:val="Corpodetexto"/>
              <w:ind w:left="0"/>
            </w:pPr>
            <w:r>
              <w:t xml:space="preserve">Falta: </w:t>
            </w:r>
            <w:r w:rsidR="003F19FF">
              <w:t>20</w:t>
            </w:r>
            <w:r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3D200E" w:rsidP="00684C89">
            <w:pPr>
              <w:pStyle w:val="Corpodetexto"/>
              <w:ind w:left="0"/>
            </w:pPr>
            <w:r>
              <w:t>As telas em</w:t>
            </w:r>
            <w:r w:rsidR="00C10E7D">
              <w:t xml:space="preserve">ulam, mas não se conectam uma à </w:t>
            </w:r>
            <w:r>
              <w:t>outra ainda.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3F19FF" w:rsidP="00A54679">
            <w:pPr>
              <w:pStyle w:val="Corpodetexto"/>
              <w:ind w:left="0"/>
            </w:pPr>
            <w:r>
              <w:t xml:space="preserve">Atualização </w:t>
            </w:r>
            <w:r w:rsidR="00A54679">
              <w:t>dos documentos necessários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  <w:r>
              <w:t xml:space="preserve">Concluído: </w:t>
            </w:r>
            <w:r w:rsidR="003F19FF">
              <w:t>90</w:t>
            </w:r>
            <w:r>
              <w:t>%</w:t>
            </w:r>
          </w:p>
          <w:p w:rsidR="00A54679" w:rsidRDefault="00A54679" w:rsidP="003F19FF">
            <w:pPr>
              <w:pStyle w:val="Corpodetexto"/>
              <w:ind w:left="0"/>
            </w:pPr>
            <w:r>
              <w:t xml:space="preserve"> Falta: </w:t>
            </w:r>
            <w:r w:rsidR="003F19FF">
              <w:t>1</w:t>
            </w:r>
            <w:r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3F19FF">
            <w:pPr>
              <w:pStyle w:val="Corpodetexto"/>
              <w:ind w:left="0"/>
            </w:pPr>
            <w:r>
              <w:t xml:space="preserve">Alguns documentos ainda não </w:t>
            </w:r>
            <w:r w:rsidR="003F19FF">
              <w:t>atualizados</w:t>
            </w:r>
            <w:r>
              <w:t xml:space="preserve"> por completo</w:t>
            </w:r>
            <w:bookmarkStart w:id="1" w:name="_GoBack"/>
            <w:bookmarkEnd w:id="1"/>
            <w:r>
              <w:t>.</w:t>
            </w:r>
          </w:p>
        </w:tc>
      </w:tr>
    </w:tbl>
    <w:p w:rsidR="0095311D" w:rsidRDefault="0095311D"/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684C89" w:rsidRDefault="00BA3E3F" w:rsidP="00684C89">
      <w:pPr>
        <w:pStyle w:val="Ttulo2"/>
      </w:pPr>
      <w:r w:rsidRPr="00684C89">
        <w:t xml:space="preserve">Aprovação do </w:t>
      </w:r>
      <w:r w:rsidR="00A24AB6" w:rsidRPr="00684C89">
        <w:t>consultor de projetos referente aos Documentos de Visão e Plano de Projeto</w:t>
      </w:r>
      <w:r w:rsidR="003F19FF">
        <w:t xml:space="preserve"> (2).</w:t>
      </w:r>
    </w:p>
    <w:p w:rsidR="0095311D" w:rsidRPr="00C21148" w:rsidRDefault="00684C89">
      <w:pPr>
        <w:pStyle w:val="Ttulo2"/>
      </w:pPr>
      <w:r>
        <w:t xml:space="preserve">A lista de riscos </w:t>
      </w:r>
      <w:proofErr w:type="gramStart"/>
      <w:r w:rsidR="003F19FF">
        <w:t>estar</w:t>
      </w:r>
      <w:proofErr w:type="gramEnd"/>
      <w:r>
        <w:t xml:space="preserve"> devidamente preenchida</w:t>
      </w:r>
      <w:r w:rsidR="003120FE">
        <w:t xml:space="preserve"> para aprovação</w:t>
      </w:r>
      <w:r w:rsidR="003D72B7">
        <w:t>.</w:t>
      </w:r>
    </w:p>
    <w:p w:rsidR="00544D9B" w:rsidRDefault="00684C89" w:rsidP="003D72B7">
      <w:pPr>
        <w:pStyle w:val="Ttulo2"/>
      </w:pPr>
      <w:r>
        <w:t xml:space="preserve">Apresentar ao consultor do Projeto os </w:t>
      </w:r>
      <w:r w:rsidR="003F19FF">
        <w:t>documentos</w:t>
      </w:r>
      <w:r>
        <w:t xml:space="preserve"> atualizados.</w:t>
      </w:r>
    </w:p>
    <w:p w:rsidR="008D59CE" w:rsidRPr="008D59CE" w:rsidRDefault="003F19FF" w:rsidP="008D59CE">
      <w:pPr>
        <w:pStyle w:val="Ttulo2"/>
      </w:pPr>
      <w:r>
        <w:t>Apresentar o teste do requisito feito.</w:t>
      </w:r>
    </w:p>
    <w:p w:rsidR="008D59CE" w:rsidRDefault="008D59CE">
      <w:pPr>
        <w:pStyle w:val="Ttulo1"/>
      </w:pPr>
    </w:p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F19C9" w:rsidRDefault="00C220A3" w:rsidP="00684C89">
            <w:pPr>
              <w:spacing w:before="40" w:after="40"/>
              <w:rPr>
                <w:bCs/>
                <w:iCs/>
              </w:rPr>
            </w:pPr>
            <w:r w:rsidRPr="006F19C9">
              <w:rPr>
                <w:iCs/>
              </w:rPr>
              <w:t xml:space="preserve">Obter aprovação </w:t>
            </w:r>
            <w:r w:rsidR="00F3482B" w:rsidRPr="006F19C9">
              <w:rPr>
                <w:iCs/>
              </w:rPr>
              <w:t>do consulto</w:t>
            </w:r>
            <w:r w:rsidR="00684C89">
              <w:rPr>
                <w:iCs/>
              </w:rPr>
              <w:t>r e gerente de projetos para dar continuidade ao projeto, começando a nova iteração.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3F19FF" w:rsidP="003F19FF">
            <w:pPr>
              <w:spacing w:before="40" w:after="40"/>
              <w:rPr>
                <w:iCs/>
              </w:rPr>
            </w:pPr>
            <w:r>
              <w:rPr>
                <w:iCs/>
              </w:rPr>
              <w:t>04</w:t>
            </w:r>
            <w:r w:rsidR="002B6321">
              <w:rPr>
                <w:iCs/>
              </w:rPr>
              <w:t>/</w:t>
            </w:r>
            <w:r w:rsidR="00684C89">
              <w:rPr>
                <w:iCs/>
              </w:rPr>
              <w:t>1</w:t>
            </w:r>
            <w:r>
              <w:rPr>
                <w:iCs/>
              </w:rPr>
              <w:t>2</w:t>
            </w:r>
            <w:r w:rsidR="002B6321">
              <w:rPr>
                <w:iCs/>
              </w:rPr>
              <w:t>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Default="00684C89">
            <w:pPr>
              <w:spacing w:before="40" w:after="40"/>
              <w:rPr>
                <w:iCs/>
              </w:rPr>
            </w:pPr>
            <w:r>
              <w:rPr>
                <w:iCs/>
              </w:rPr>
              <w:t>Edson Dias</w:t>
            </w:r>
            <w:r w:rsidR="00355324">
              <w:rPr>
                <w:iCs/>
              </w:rPr>
              <w:t xml:space="preserve"> e Jarley Nóbrega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3F19FF" w:rsidP="00C01664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Em andamento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lastRenderedPageBreak/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6C8" w:rsidRDefault="009606C8">
      <w:r>
        <w:separator/>
      </w:r>
    </w:p>
  </w:endnote>
  <w:endnote w:type="continuationSeparator" w:id="0">
    <w:p w:rsidR="009606C8" w:rsidRDefault="00960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175F6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10E7D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C10E7D" w:rsidRPr="00C10E7D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6C8" w:rsidRDefault="009606C8">
      <w:r>
        <w:separator/>
      </w:r>
    </w:p>
  </w:footnote>
  <w:footnote w:type="continuationSeparator" w:id="0">
    <w:p w:rsidR="009606C8" w:rsidRDefault="009606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D62F2D" w:rsidP="00201AF9">
          <w:pPr>
            <w:pStyle w:val="Cabealho"/>
            <w:tabs>
              <w:tab w:val="clear" w:pos="4320"/>
              <w:tab w:val="clear" w:pos="8640"/>
            </w:tabs>
          </w:pPr>
          <w:r>
            <w:t>Aux.</w:t>
          </w:r>
          <w:r w:rsidR="00082549">
            <w:t xml:space="preserve"> Memory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201AF9" w:rsidP="00C37585">
          <w:r>
            <w:t xml:space="preserve">  Data: </w:t>
          </w:r>
          <w:r w:rsidR="00C37585">
            <w:t>06</w:t>
          </w:r>
          <w:r>
            <w:t>/</w:t>
          </w:r>
          <w:r w:rsidR="00C37585">
            <w:t>11</w:t>
          </w:r>
          <w:r>
            <w:t>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00F7B"/>
    <w:rsid w:val="00015827"/>
    <w:rsid w:val="00082549"/>
    <w:rsid w:val="000963F3"/>
    <w:rsid w:val="00100D5A"/>
    <w:rsid w:val="001230C3"/>
    <w:rsid w:val="00124AE9"/>
    <w:rsid w:val="00130B9B"/>
    <w:rsid w:val="00153961"/>
    <w:rsid w:val="001765D9"/>
    <w:rsid w:val="00177701"/>
    <w:rsid w:val="001838D5"/>
    <w:rsid w:val="001B1DFF"/>
    <w:rsid w:val="001F0CB7"/>
    <w:rsid w:val="001F3052"/>
    <w:rsid w:val="00201AF9"/>
    <w:rsid w:val="002079D8"/>
    <w:rsid w:val="00230C30"/>
    <w:rsid w:val="00265264"/>
    <w:rsid w:val="00267B3C"/>
    <w:rsid w:val="00275B41"/>
    <w:rsid w:val="00276F2E"/>
    <w:rsid w:val="00280A43"/>
    <w:rsid w:val="00283C1A"/>
    <w:rsid w:val="002B3C2C"/>
    <w:rsid w:val="002B6321"/>
    <w:rsid w:val="002C45BD"/>
    <w:rsid w:val="002E36B8"/>
    <w:rsid w:val="002E79C6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919AC"/>
    <w:rsid w:val="003D200E"/>
    <w:rsid w:val="003D72B7"/>
    <w:rsid w:val="003D7C9E"/>
    <w:rsid w:val="003E4246"/>
    <w:rsid w:val="003F19FF"/>
    <w:rsid w:val="003F2DBB"/>
    <w:rsid w:val="003F6B3E"/>
    <w:rsid w:val="004035CD"/>
    <w:rsid w:val="004171AC"/>
    <w:rsid w:val="00420E74"/>
    <w:rsid w:val="004363E4"/>
    <w:rsid w:val="004669F7"/>
    <w:rsid w:val="00472B82"/>
    <w:rsid w:val="0048787A"/>
    <w:rsid w:val="004901D6"/>
    <w:rsid w:val="004B2938"/>
    <w:rsid w:val="004C5361"/>
    <w:rsid w:val="005053A0"/>
    <w:rsid w:val="00507114"/>
    <w:rsid w:val="0052359F"/>
    <w:rsid w:val="00533F8C"/>
    <w:rsid w:val="00544D9B"/>
    <w:rsid w:val="00581E81"/>
    <w:rsid w:val="005D3A68"/>
    <w:rsid w:val="005E24A3"/>
    <w:rsid w:val="005F482B"/>
    <w:rsid w:val="0063302D"/>
    <w:rsid w:val="006438D8"/>
    <w:rsid w:val="00644D75"/>
    <w:rsid w:val="00651079"/>
    <w:rsid w:val="00662118"/>
    <w:rsid w:val="00664150"/>
    <w:rsid w:val="00682164"/>
    <w:rsid w:val="00684C89"/>
    <w:rsid w:val="006A4DC5"/>
    <w:rsid w:val="006F19C9"/>
    <w:rsid w:val="00704151"/>
    <w:rsid w:val="007175F6"/>
    <w:rsid w:val="00721DDD"/>
    <w:rsid w:val="00727C62"/>
    <w:rsid w:val="00754A2E"/>
    <w:rsid w:val="0076496D"/>
    <w:rsid w:val="0077130D"/>
    <w:rsid w:val="00775637"/>
    <w:rsid w:val="007D6974"/>
    <w:rsid w:val="007E3B4F"/>
    <w:rsid w:val="007F5542"/>
    <w:rsid w:val="0085328A"/>
    <w:rsid w:val="00853825"/>
    <w:rsid w:val="008570C4"/>
    <w:rsid w:val="00870A85"/>
    <w:rsid w:val="008749DB"/>
    <w:rsid w:val="0087531D"/>
    <w:rsid w:val="008814EE"/>
    <w:rsid w:val="008B681F"/>
    <w:rsid w:val="008C6681"/>
    <w:rsid w:val="008D59CE"/>
    <w:rsid w:val="0090668D"/>
    <w:rsid w:val="0092655C"/>
    <w:rsid w:val="00930315"/>
    <w:rsid w:val="009310F6"/>
    <w:rsid w:val="0095311D"/>
    <w:rsid w:val="009606C8"/>
    <w:rsid w:val="0097439B"/>
    <w:rsid w:val="00993DB8"/>
    <w:rsid w:val="009A302D"/>
    <w:rsid w:val="009D1686"/>
    <w:rsid w:val="009E308F"/>
    <w:rsid w:val="009E7B6B"/>
    <w:rsid w:val="009F0C1C"/>
    <w:rsid w:val="009F5638"/>
    <w:rsid w:val="00A24AB6"/>
    <w:rsid w:val="00A5134B"/>
    <w:rsid w:val="00A54679"/>
    <w:rsid w:val="00A60D13"/>
    <w:rsid w:val="00A93E79"/>
    <w:rsid w:val="00A95321"/>
    <w:rsid w:val="00AA27D3"/>
    <w:rsid w:val="00AB1172"/>
    <w:rsid w:val="00AB19BC"/>
    <w:rsid w:val="00AC2CB0"/>
    <w:rsid w:val="00AC42B7"/>
    <w:rsid w:val="00AC526E"/>
    <w:rsid w:val="00AD68DA"/>
    <w:rsid w:val="00B005AB"/>
    <w:rsid w:val="00B20A98"/>
    <w:rsid w:val="00B46D12"/>
    <w:rsid w:val="00BA3E3F"/>
    <w:rsid w:val="00BA4997"/>
    <w:rsid w:val="00BC1FC2"/>
    <w:rsid w:val="00BD19E6"/>
    <w:rsid w:val="00C01664"/>
    <w:rsid w:val="00C10E7D"/>
    <w:rsid w:val="00C21148"/>
    <w:rsid w:val="00C220A3"/>
    <w:rsid w:val="00C22B8D"/>
    <w:rsid w:val="00C37585"/>
    <w:rsid w:val="00C75F8D"/>
    <w:rsid w:val="00C77F92"/>
    <w:rsid w:val="00C92D53"/>
    <w:rsid w:val="00CC29D7"/>
    <w:rsid w:val="00CD000C"/>
    <w:rsid w:val="00CE0610"/>
    <w:rsid w:val="00CF4B3E"/>
    <w:rsid w:val="00CF4C49"/>
    <w:rsid w:val="00CF76E9"/>
    <w:rsid w:val="00D17B9B"/>
    <w:rsid w:val="00D242D5"/>
    <w:rsid w:val="00D268D4"/>
    <w:rsid w:val="00D32393"/>
    <w:rsid w:val="00D541B8"/>
    <w:rsid w:val="00D62F2D"/>
    <w:rsid w:val="00DE516D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70BBC"/>
    <w:rsid w:val="00F8546E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meuprojeto.net/process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269</TotalTime>
  <Pages>3</Pages>
  <Words>413</Words>
  <Characters>2234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Edson Dias</cp:lastModifiedBy>
  <cp:revision>153</cp:revision>
  <cp:lastPrinted>2013-10-02T18:09:00Z</cp:lastPrinted>
  <dcterms:created xsi:type="dcterms:W3CDTF">2013-10-02T17:09:00Z</dcterms:created>
  <dcterms:modified xsi:type="dcterms:W3CDTF">2013-12-04T22:51:00Z</dcterms:modified>
</cp:coreProperties>
</file>
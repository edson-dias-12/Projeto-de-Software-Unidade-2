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082549">
      <w:pPr>
        <w:pStyle w:val="Ttulo"/>
      </w:pPr>
      <w:r>
        <w:t>AUX MEMORY</w:t>
      </w:r>
    </w:p>
    <w:p w:rsidR="0095311D" w:rsidRDefault="0095311D" w:rsidP="00082549">
      <w:pPr>
        <w:pStyle w:val="Ttulo"/>
      </w:pPr>
      <w:r w:rsidRPr="009310F6">
        <w:t>Plano de Iteração</w:t>
      </w:r>
    </w:p>
    <w:p w:rsidR="00082549" w:rsidRPr="00082549" w:rsidRDefault="00082549" w:rsidP="00082549"/>
    <w:p w:rsidR="0095311D" w:rsidRDefault="0095311D" w:rsidP="00082549">
      <w:pPr>
        <w:pStyle w:val="Ttulo1"/>
        <w:numPr>
          <w:ilvl w:val="0"/>
          <w:numId w:val="38"/>
        </w:numPr>
      </w:pPr>
      <w:r>
        <w:t>Principais Marcos</w:t>
      </w:r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W w:w="68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85"/>
        <w:gridCol w:w="1985"/>
      </w:tblGrid>
      <w:tr w:rsidR="0095311D" w:rsidTr="00082549">
        <w:tc>
          <w:tcPr>
            <w:tcW w:w="48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9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5311D" w:rsidTr="00082549">
        <w:tc>
          <w:tcPr>
            <w:tcW w:w="4885" w:type="dxa"/>
          </w:tcPr>
          <w:p w:rsidR="0095311D" w:rsidRDefault="0095311D">
            <w:r>
              <w:t>Início da Iteração</w:t>
            </w:r>
          </w:p>
        </w:tc>
        <w:tc>
          <w:tcPr>
            <w:tcW w:w="1985" w:type="dxa"/>
          </w:tcPr>
          <w:p w:rsidR="0095311D" w:rsidRDefault="00283C1A" w:rsidP="00082549">
            <w:r>
              <w:t>0</w:t>
            </w:r>
            <w:r w:rsidR="00082549">
              <w:t>4</w:t>
            </w:r>
            <w:r w:rsidR="00C75F8D">
              <w:t>/09/2013</w:t>
            </w:r>
          </w:p>
        </w:tc>
      </w:tr>
      <w:tr w:rsidR="0095311D" w:rsidTr="00082549">
        <w:tc>
          <w:tcPr>
            <w:tcW w:w="4885" w:type="dxa"/>
          </w:tcPr>
          <w:p w:rsidR="0095311D" w:rsidRPr="00704151" w:rsidRDefault="007041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de Visão</w:t>
            </w:r>
          </w:p>
        </w:tc>
        <w:tc>
          <w:tcPr>
            <w:tcW w:w="1985" w:type="dxa"/>
          </w:tcPr>
          <w:p w:rsidR="0095311D" w:rsidRDefault="00283C1A">
            <w:r>
              <w:t>18</w:t>
            </w:r>
            <w:r w:rsidR="001838D5">
              <w:t>/09/2013</w:t>
            </w:r>
          </w:p>
        </w:tc>
      </w:tr>
      <w:tr w:rsidR="00015827" w:rsidTr="00082549">
        <w:tc>
          <w:tcPr>
            <w:tcW w:w="4885" w:type="dxa"/>
          </w:tcPr>
          <w:p w:rsidR="00704151" w:rsidRPr="00704151" w:rsidRDefault="00704151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Projeto</w:t>
            </w:r>
          </w:p>
        </w:tc>
        <w:tc>
          <w:tcPr>
            <w:tcW w:w="1985" w:type="dxa"/>
          </w:tcPr>
          <w:p w:rsidR="00015827" w:rsidRDefault="00082549">
            <w:r>
              <w:t>18/09/2013</w:t>
            </w:r>
          </w:p>
        </w:tc>
      </w:tr>
      <w:tr w:rsidR="00015827" w:rsidTr="00082549">
        <w:tc>
          <w:tcPr>
            <w:tcW w:w="4885" w:type="dxa"/>
          </w:tcPr>
          <w:p w:rsidR="00015827" w:rsidRPr="00704151" w:rsidRDefault="007041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Riscos</w:t>
            </w:r>
          </w:p>
        </w:tc>
        <w:tc>
          <w:tcPr>
            <w:tcW w:w="1985" w:type="dxa"/>
          </w:tcPr>
          <w:p w:rsidR="00082549" w:rsidRDefault="00082549">
            <w:r>
              <w:t>24/09/2013</w:t>
            </w:r>
          </w:p>
        </w:tc>
      </w:tr>
      <w:tr w:rsidR="00015827" w:rsidTr="00082549">
        <w:tc>
          <w:tcPr>
            <w:tcW w:w="4885" w:type="dxa"/>
          </w:tcPr>
          <w:p w:rsidR="00015827" w:rsidRPr="00704151" w:rsidRDefault="007041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Itens de Trabalho</w:t>
            </w:r>
          </w:p>
        </w:tc>
        <w:tc>
          <w:tcPr>
            <w:tcW w:w="1985" w:type="dxa"/>
          </w:tcPr>
          <w:p w:rsidR="00015827" w:rsidRDefault="00082549">
            <w:r>
              <w:t>24/09/2013</w:t>
            </w:r>
          </w:p>
        </w:tc>
      </w:tr>
      <w:tr w:rsidR="00704151" w:rsidTr="00082549">
        <w:tc>
          <w:tcPr>
            <w:tcW w:w="4885" w:type="dxa"/>
          </w:tcPr>
          <w:p w:rsidR="00704151" w:rsidRDefault="00704151" w:rsidP="000825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Especificação d</w:t>
            </w:r>
            <w:r w:rsidR="00082549">
              <w:rPr>
                <w:rFonts w:ascii="Arial" w:hAnsi="Arial" w:cs="Arial"/>
              </w:rPr>
              <w:t>o Requisito</w:t>
            </w:r>
          </w:p>
        </w:tc>
        <w:tc>
          <w:tcPr>
            <w:tcW w:w="1985" w:type="dxa"/>
          </w:tcPr>
          <w:p w:rsidR="00082549" w:rsidRDefault="00684C89" w:rsidP="00CD000C">
            <w:r>
              <w:t>29</w:t>
            </w:r>
            <w:r w:rsidR="00082549">
              <w:t>/</w:t>
            </w:r>
            <w:r w:rsidR="00CD000C">
              <w:t>09</w:t>
            </w:r>
            <w:r w:rsidR="00082549">
              <w:t>/2013</w:t>
            </w:r>
          </w:p>
        </w:tc>
      </w:tr>
      <w:tr w:rsidR="00015827" w:rsidTr="00082549">
        <w:tc>
          <w:tcPr>
            <w:tcW w:w="4885" w:type="dxa"/>
          </w:tcPr>
          <w:p w:rsidR="00015827" w:rsidRPr="00704151" w:rsidRDefault="00704151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Iteração</w:t>
            </w:r>
          </w:p>
        </w:tc>
        <w:tc>
          <w:tcPr>
            <w:tcW w:w="1985" w:type="dxa"/>
          </w:tcPr>
          <w:p w:rsidR="00015827" w:rsidRDefault="00684C89" w:rsidP="00CD000C">
            <w:r>
              <w:t>29/</w:t>
            </w:r>
            <w:r w:rsidR="00CD000C">
              <w:t>09</w:t>
            </w:r>
            <w:r w:rsidR="00082549">
              <w:t>/2013</w:t>
            </w:r>
          </w:p>
        </w:tc>
      </w:tr>
      <w:tr w:rsidR="00684C89" w:rsidTr="00082549">
        <w:tc>
          <w:tcPr>
            <w:tcW w:w="4885" w:type="dxa"/>
          </w:tcPr>
          <w:p w:rsidR="00684C89" w:rsidRDefault="00CD000C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Caso de Uso</w:t>
            </w:r>
          </w:p>
        </w:tc>
        <w:tc>
          <w:tcPr>
            <w:tcW w:w="1985" w:type="dxa"/>
          </w:tcPr>
          <w:p w:rsidR="00CD000C" w:rsidRDefault="00CD000C">
            <w:r>
              <w:t>09/10/2013</w:t>
            </w:r>
          </w:p>
        </w:tc>
      </w:tr>
      <w:tr w:rsidR="00CD000C" w:rsidTr="00082549">
        <w:tc>
          <w:tcPr>
            <w:tcW w:w="4885" w:type="dxa"/>
          </w:tcPr>
          <w:p w:rsidR="00CD000C" w:rsidRDefault="00CD000C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Caso de Teste</w:t>
            </w:r>
          </w:p>
        </w:tc>
        <w:tc>
          <w:tcPr>
            <w:tcW w:w="1985" w:type="dxa"/>
          </w:tcPr>
          <w:p w:rsidR="00CD000C" w:rsidRDefault="00CD000C">
            <w:r>
              <w:t>16/10/2013</w:t>
            </w:r>
          </w:p>
        </w:tc>
      </w:tr>
      <w:tr w:rsidR="00CD000C" w:rsidTr="00082549">
        <w:tc>
          <w:tcPr>
            <w:tcW w:w="4885" w:type="dxa"/>
          </w:tcPr>
          <w:p w:rsidR="00CD000C" w:rsidRDefault="00CD000C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Documento de Arquitetura</w:t>
            </w:r>
          </w:p>
        </w:tc>
        <w:tc>
          <w:tcPr>
            <w:tcW w:w="1985" w:type="dxa"/>
          </w:tcPr>
          <w:p w:rsidR="00CD000C" w:rsidRDefault="00CD000C">
            <w:r>
              <w:t>16/10/2013</w:t>
            </w:r>
          </w:p>
        </w:tc>
      </w:tr>
      <w:tr w:rsidR="00CD000C" w:rsidTr="00082549">
        <w:tc>
          <w:tcPr>
            <w:tcW w:w="4885" w:type="dxa"/>
          </w:tcPr>
          <w:p w:rsidR="00CD000C" w:rsidRDefault="00CD000C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Fazer Protótipo da Tela</w:t>
            </w:r>
          </w:p>
        </w:tc>
        <w:tc>
          <w:tcPr>
            <w:tcW w:w="1985" w:type="dxa"/>
          </w:tcPr>
          <w:p w:rsidR="00CD000C" w:rsidRDefault="00CD000C">
            <w:r>
              <w:t>23/10/2013</w:t>
            </w:r>
          </w:p>
        </w:tc>
      </w:tr>
      <w:tr w:rsidR="0095311D" w:rsidTr="00082549">
        <w:tc>
          <w:tcPr>
            <w:tcW w:w="4885" w:type="dxa"/>
          </w:tcPr>
          <w:p w:rsidR="0095311D" w:rsidRDefault="0095311D">
            <w:r>
              <w:t>Final da Iteração</w:t>
            </w:r>
          </w:p>
        </w:tc>
        <w:tc>
          <w:tcPr>
            <w:tcW w:w="1985" w:type="dxa"/>
          </w:tcPr>
          <w:p w:rsidR="0095311D" w:rsidRDefault="00283C1A" w:rsidP="00283C1A">
            <w:r>
              <w:t>30/10/2013</w:t>
            </w:r>
          </w:p>
        </w:tc>
      </w:tr>
      <w:bookmarkEnd w:id="0"/>
    </w:tbl>
    <w:p w:rsidR="0095311D" w:rsidRDefault="0095311D">
      <w:pPr>
        <w:pStyle w:val="Corpodetexto"/>
        <w:ind w:left="0"/>
      </w:pPr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082549" w:rsidRPr="00082549" w:rsidRDefault="00082549" w:rsidP="00082549">
      <w:pPr>
        <w:pStyle w:val="PargrafodaLista"/>
      </w:pPr>
    </w:p>
    <w:p w:rsidR="0095311D" w:rsidRDefault="00FC3FB4">
      <w:pPr>
        <w:pStyle w:val="Corpodetexto"/>
        <w:numPr>
          <w:ilvl w:val="0"/>
          <w:numId w:val="28"/>
        </w:numPr>
        <w:ind w:left="360" w:firstLine="0"/>
      </w:pPr>
      <w:r>
        <w:t xml:space="preserve">Apresentar </w:t>
      </w:r>
      <w:r w:rsidR="00684C89">
        <w:t>os Documentos de Visão e Plano de Projeto</w:t>
      </w:r>
      <w:r w:rsidR="003E4246">
        <w:t>.</w:t>
      </w:r>
    </w:p>
    <w:p w:rsidR="0063302D" w:rsidRDefault="008D59CE">
      <w:pPr>
        <w:pStyle w:val="Corpodetexto"/>
        <w:numPr>
          <w:ilvl w:val="0"/>
          <w:numId w:val="28"/>
        </w:numPr>
        <w:ind w:left="360" w:firstLine="0"/>
      </w:pPr>
      <w:r>
        <w:t>Apresentar Lista de Riscos.</w:t>
      </w:r>
    </w:p>
    <w:p w:rsidR="00684C89" w:rsidRDefault="008D59CE" w:rsidP="00684C89">
      <w:pPr>
        <w:pStyle w:val="Corpodetexto"/>
        <w:numPr>
          <w:ilvl w:val="0"/>
          <w:numId w:val="28"/>
        </w:numPr>
        <w:ind w:left="360" w:firstLine="0"/>
      </w:pPr>
      <w:r>
        <w:t>Apresentar os Itens de Trabalho</w:t>
      </w:r>
    </w:p>
    <w:p w:rsidR="00275B41" w:rsidRDefault="00275B41" w:rsidP="00684C89">
      <w:pPr>
        <w:pStyle w:val="Corpodetexto"/>
        <w:numPr>
          <w:ilvl w:val="0"/>
          <w:numId w:val="28"/>
        </w:numPr>
        <w:ind w:left="360" w:firstLine="0"/>
      </w:pPr>
      <w:r w:rsidRPr="00684C89">
        <w:t xml:space="preserve">Aprovação do gerente </w:t>
      </w:r>
      <w:r w:rsidR="0077130D" w:rsidRPr="00684C89">
        <w:t>de projetos a E</w:t>
      </w:r>
      <w:r w:rsidRPr="00684C89">
        <w:t xml:space="preserve">specificação </w:t>
      </w:r>
      <w:r w:rsidR="00A54679">
        <w:t>dos</w:t>
      </w:r>
      <w:proofErr w:type="gramStart"/>
      <w:r w:rsidR="00A54679">
        <w:t xml:space="preserve">  </w:t>
      </w:r>
      <w:proofErr w:type="gramEnd"/>
      <w:r w:rsidR="008D59CE">
        <w:t>Casos de Uso e Requisitos</w:t>
      </w:r>
      <w:r w:rsidR="00A54679">
        <w:t>.</w:t>
      </w:r>
    </w:p>
    <w:p w:rsidR="008D59CE" w:rsidRPr="00684C89" w:rsidRDefault="008D59CE" w:rsidP="00684C89">
      <w:pPr>
        <w:pStyle w:val="Corpodetexto"/>
        <w:numPr>
          <w:ilvl w:val="0"/>
          <w:numId w:val="28"/>
        </w:numPr>
        <w:ind w:left="360" w:firstLine="0"/>
      </w:pPr>
      <w:r>
        <w:t>Início de Implementação</w:t>
      </w:r>
    </w:p>
    <w:p w:rsidR="00D541B8" w:rsidRPr="001765D9" w:rsidRDefault="00D541B8" w:rsidP="00FC3FB4">
      <w:pPr>
        <w:pStyle w:val="Corpodetexto"/>
        <w:ind w:left="360"/>
      </w:pPr>
    </w:p>
    <w:p w:rsidR="0095311D" w:rsidRPr="00082549" w:rsidRDefault="0095311D" w:rsidP="00082549">
      <w:pPr>
        <w:pStyle w:val="Ttulo1"/>
      </w:pPr>
      <w:r>
        <w:t xml:space="preserve">3.  </w:t>
      </w:r>
      <w:r w:rsidR="00082549">
        <w:t>Itens de Trabalho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990"/>
        <w:gridCol w:w="990"/>
        <w:gridCol w:w="885"/>
        <w:gridCol w:w="1005"/>
        <w:gridCol w:w="990"/>
        <w:gridCol w:w="1080"/>
        <w:gridCol w:w="900"/>
        <w:gridCol w:w="1080"/>
      </w:tblGrid>
      <w:tr w:rsidR="0095311D" w:rsidTr="00276F2E">
        <w:trPr>
          <w:trHeight w:val="728"/>
        </w:trPr>
        <w:tc>
          <w:tcPr>
            <w:tcW w:w="153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99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885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005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90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95311D" w:rsidTr="00276F2E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Abrir uma conta no </w:t>
            </w:r>
            <w:proofErr w:type="spellStart"/>
            <w:proofErr w:type="gramStart"/>
            <w:r>
              <w:rPr>
                <w:rFonts w:ascii="Arial" w:hAnsi="Arial" w:cs="Arial"/>
              </w:rPr>
              <w:t>GitHub</w:t>
            </w:r>
            <w:proofErr w:type="spellEnd"/>
            <w:proofErr w:type="gramEnd"/>
          </w:p>
        </w:tc>
        <w:tc>
          <w:tcPr>
            <w:tcW w:w="990" w:type="dxa"/>
            <w:noWrap/>
            <w:vAlign w:val="bottom"/>
          </w:tcPr>
          <w:p w:rsidR="00267B3C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95311D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005" w:type="dxa"/>
            <w:noWrap/>
            <w:vAlign w:val="bottom"/>
          </w:tcPr>
          <w:p w:rsidR="0095311D" w:rsidRPr="002E36B8" w:rsidRDefault="00000F7B" w:rsidP="002E36B8">
            <w:pPr>
              <w:rPr>
                <w:rFonts w:ascii="Arial" w:hAnsi="Arial" w:cs="Arial"/>
              </w:rPr>
            </w:pPr>
            <w:hyperlink r:id="rId8" w:history="1">
              <w:r w:rsidR="002E36B8" w:rsidRPr="004168E0">
                <w:rPr>
                  <w:rStyle w:val="Hyperlink"/>
                  <w:rFonts w:ascii="Arial" w:hAnsi="Arial" w:cs="Arial"/>
                </w:rPr>
                <w:t>https://github.com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95311D" w:rsidRDefault="0015396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0,5</w:t>
            </w:r>
          </w:p>
        </w:tc>
        <w:tc>
          <w:tcPr>
            <w:tcW w:w="1080" w:type="dxa"/>
            <w:noWrap/>
            <w:vAlign w:val="bottom"/>
          </w:tcPr>
          <w:p w:rsidR="0095311D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95311D" w:rsidTr="00276F2E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Configurar o </w:t>
            </w:r>
            <w:proofErr w:type="spellStart"/>
            <w:proofErr w:type="gramStart"/>
            <w:r>
              <w:rPr>
                <w:rFonts w:ascii="Arial" w:hAnsi="Arial" w:cs="Arial"/>
              </w:rPr>
              <w:t>GitHub</w:t>
            </w:r>
            <w:proofErr w:type="spellEnd"/>
            <w:proofErr w:type="gramEnd"/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95311D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005" w:type="dxa"/>
            <w:noWrap/>
            <w:vAlign w:val="bottom"/>
          </w:tcPr>
          <w:p w:rsidR="0095311D" w:rsidRPr="002E36B8" w:rsidRDefault="00000F7B" w:rsidP="002E36B8">
            <w:pPr>
              <w:rPr>
                <w:rFonts w:ascii="Arial" w:hAnsi="Arial" w:cs="Arial"/>
              </w:rPr>
            </w:pPr>
            <w:hyperlink r:id="rId9" w:history="1">
              <w:r w:rsidR="002E36B8" w:rsidRPr="004168E0">
                <w:rPr>
                  <w:rStyle w:val="Hyperlink"/>
                  <w:rFonts w:ascii="Arial" w:hAnsi="Arial" w:cs="Arial"/>
                </w:rPr>
                <w:t>https://github.com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082549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95311D" w:rsidTr="00276F2E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de Visão</w:t>
            </w:r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95311D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005" w:type="dxa"/>
            <w:noWrap/>
            <w:vAlign w:val="bottom"/>
          </w:tcPr>
          <w:p w:rsidR="0095311D" w:rsidRPr="002E36B8" w:rsidRDefault="00000F7B" w:rsidP="002E36B8">
            <w:pPr>
              <w:rPr>
                <w:rFonts w:ascii="Arial" w:hAnsi="Arial" w:cs="Arial"/>
              </w:rPr>
            </w:pPr>
            <w:hyperlink r:id="rId10" w:history="1">
              <w:r w:rsidR="002E36B8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1B1DFF" w:rsidTr="00276F2E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Plano de Projeto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1B1DFF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005" w:type="dxa"/>
            <w:noWrap/>
            <w:vAlign w:val="bottom"/>
          </w:tcPr>
          <w:p w:rsidR="001B1DFF" w:rsidRPr="002E36B8" w:rsidRDefault="00000F7B" w:rsidP="002E36B8">
            <w:pPr>
              <w:rPr>
                <w:rFonts w:ascii="Arial" w:hAnsi="Arial" w:cs="Arial"/>
              </w:rPr>
            </w:pPr>
            <w:hyperlink r:id="rId11" w:history="1">
              <w:r w:rsidR="008814EE" w:rsidRPr="004168E0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1B1DFF" w:rsidTr="00276F2E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Criar o Documento Lista de Riscos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1B1DFF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005" w:type="dxa"/>
            <w:noWrap/>
            <w:vAlign w:val="bottom"/>
          </w:tcPr>
          <w:p w:rsidR="001B1DFF" w:rsidRPr="002E36B8" w:rsidRDefault="00000F7B" w:rsidP="002E36B8">
            <w:pPr>
              <w:rPr>
                <w:rFonts w:ascii="Arial" w:hAnsi="Arial" w:cs="Arial"/>
              </w:rPr>
            </w:pPr>
            <w:hyperlink r:id="rId12" w:history="1">
              <w:r w:rsidR="002E36B8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1B1DFF" w:rsidTr="00276F2E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Itens de Trabalho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005" w:type="dxa"/>
            <w:noWrap/>
            <w:vAlign w:val="bottom"/>
          </w:tcPr>
          <w:p w:rsidR="001B1DFF" w:rsidRPr="002E36B8" w:rsidRDefault="00000F7B" w:rsidP="002E36B8">
            <w:pPr>
              <w:rPr>
                <w:rFonts w:ascii="Arial" w:hAnsi="Arial" w:cs="Arial"/>
              </w:rPr>
            </w:pPr>
            <w:hyperlink r:id="rId13" w:history="1">
              <w:r w:rsidR="002E36B8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1B1DFF" w:rsidTr="00276F2E">
        <w:trPr>
          <w:trHeight w:val="255"/>
        </w:trPr>
        <w:tc>
          <w:tcPr>
            <w:tcW w:w="153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1B1DFF">
              <w:rPr>
                <w:rFonts w:ascii="Arial" w:hAnsi="Arial" w:cs="Arial"/>
                <w:lang w:eastAsia="ja-JP"/>
              </w:rPr>
              <w:t xml:space="preserve">Revisar o </w:t>
            </w:r>
            <w:proofErr w:type="spellStart"/>
            <w:r w:rsidRPr="001B1DFF">
              <w:rPr>
                <w:rFonts w:ascii="Arial" w:hAnsi="Arial" w:cs="Arial"/>
                <w:lang w:eastAsia="ja-JP"/>
              </w:rPr>
              <w:t>documeto</w:t>
            </w:r>
            <w:proofErr w:type="spellEnd"/>
            <w:r w:rsidRPr="001B1DFF">
              <w:rPr>
                <w:rFonts w:ascii="Arial" w:hAnsi="Arial" w:cs="Arial"/>
                <w:lang w:eastAsia="ja-JP"/>
              </w:rPr>
              <w:t xml:space="preserve"> de acordo com o </w:t>
            </w:r>
            <w:proofErr w:type="gramStart"/>
            <w:r w:rsidRPr="001B1DFF">
              <w:rPr>
                <w:rFonts w:ascii="Arial" w:hAnsi="Arial" w:cs="Arial"/>
                <w:lang w:eastAsia="ja-JP"/>
              </w:rPr>
              <w:t>feedback</w:t>
            </w:r>
            <w:proofErr w:type="gramEnd"/>
            <w:r w:rsidRPr="001B1DFF">
              <w:rPr>
                <w:rFonts w:ascii="Arial" w:hAnsi="Arial" w:cs="Arial"/>
                <w:lang w:eastAsia="ja-JP"/>
              </w:rPr>
              <w:t xml:space="preserve"> do professor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005" w:type="dxa"/>
            <w:noWrap/>
            <w:vAlign w:val="bottom"/>
          </w:tcPr>
          <w:p w:rsidR="001B1DFF" w:rsidRPr="002E36B8" w:rsidRDefault="00000F7B" w:rsidP="002E36B8">
            <w:pPr>
              <w:rPr>
                <w:rFonts w:ascii="Arial" w:hAnsi="Arial" w:cs="Arial"/>
              </w:rPr>
            </w:pPr>
            <w:hyperlink r:id="rId14" w:history="1">
              <w:r w:rsidR="002E36B8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082549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1B1DFF" w:rsidTr="00276F2E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CD00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o Documento Especificação </w:t>
            </w:r>
            <w:r w:rsidR="00CD000C">
              <w:rPr>
                <w:rFonts w:ascii="Arial" w:hAnsi="Arial" w:cs="Arial"/>
              </w:rPr>
              <w:t>de Requisito</w:t>
            </w:r>
          </w:p>
        </w:tc>
        <w:tc>
          <w:tcPr>
            <w:tcW w:w="990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005" w:type="dxa"/>
            <w:noWrap/>
            <w:vAlign w:val="bottom"/>
          </w:tcPr>
          <w:p w:rsidR="001B1DFF" w:rsidRPr="002E36B8" w:rsidRDefault="00000F7B" w:rsidP="002E36B8">
            <w:pPr>
              <w:rPr>
                <w:rFonts w:ascii="Arial" w:hAnsi="Arial" w:cs="Arial"/>
              </w:rPr>
            </w:pPr>
            <w:hyperlink r:id="rId15" w:history="1">
              <w:r w:rsidR="002E36B8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082549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1B1DFF" w:rsidTr="00276F2E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Plano de Iteração</w:t>
            </w:r>
          </w:p>
        </w:tc>
        <w:tc>
          <w:tcPr>
            <w:tcW w:w="990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005" w:type="dxa"/>
            <w:noWrap/>
            <w:vAlign w:val="bottom"/>
          </w:tcPr>
          <w:p w:rsidR="001B1DFF" w:rsidRPr="002E36B8" w:rsidRDefault="00000F7B" w:rsidP="002E36B8">
            <w:pPr>
              <w:rPr>
                <w:rFonts w:ascii="Arial" w:hAnsi="Arial" w:cs="Arial"/>
              </w:rPr>
            </w:pPr>
            <w:hyperlink r:id="rId16" w:history="1">
              <w:r w:rsidR="002E36B8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Edson </w:t>
            </w:r>
            <w:r w:rsidR="00082549">
              <w:rPr>
                <w:rFonts w:ascii="Arial" w:hAnsi="Arial" w:cs="Arial"/>
                <w:lang w:eastAsia="ja-JP"/>
              </w:rPr>
              <w:t>Dias</w:t>
            </w:r>
          </w:p>
        </w:tc>
        <w:tc>
          <w:tcPr>
            <w:tcW w:w="900" w:type="dxa"/>
            <w:noWrap/>
            <w:vAlign w:val="bottom"/>
          </w:tcPr>
          <w:p w:rsidR="001B1DFF" w:rsidRDefault="00A5467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A54679" w:rsidRDefault="00A5467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</w:p>
        </w:tc>
      </w:tr>
      <w:tr w:rsidR="00CF4C49" w:rsidTr="00276F2E">
        <w:trPr>
          <w:trHeight w:val="255"/>
        </w:trPr>
        <w:tc>
          <w:tcPr>
            <w:tcW w:w="1530" w:type="dxa"/>
            <w:noWrap/>
            <w:vAlign w:val="bottom"/>
          </w:tcPr>
          <w:p w:rsidR="00CF4C49" w:rsidRDefault="00CF4C49" w:rsidP="00CF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Caso de Uso</w:t>
            </w:r>
            <w:bookmarkStart w:id="1" w:name="_GoBack"/>
            <w:bookmarkEnd w:id="1"/>
          </w:p>
        </w:tc>
        <w:tc>
          <w:tcPr>
            <w:tcW w:w="990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005" w:type="dxa"/>
            <w:noWrap/>
            <w:vAlign w:val="bottom"/>
          </w:tcPr>
          <w:p w:rsidR="00CF4C49" w:rsidRPr="002E36B8" w:rsidRDefault="00000F7B" w:rsidP="00DE1230">
            <w:pPr>
              <w:rPr>
                <w:rFonts w:ascii="Arial" w:hAnsi="Arial" w:cs="Arial"/>
              </w:rPr>
            </w:pPr>
            <w:hyperlink r:id="rId17" w:history="1">
              <w:r w:rsidR="00CF4C49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2h</w:t>
            </w:r>
          </w:p>
        </w:tc>
        <w:tc>
          <w:tcPr>
            <w:tcW w:w="1080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CF4C49" w:rsidTr="00276F2E">
        <w:trPr>
          <w:trHeight w:val="749"/>
        </w:trPr>
        <w:tc>
          <w:tcPr>
            <w:tcW w:w="1530" w:type="dxa"/>
            <w:noWrap/>
            <w:vAlign w:val="bottom"/>
          </w:tcPr>
          <w:p w:rsidR="00CF4C49" w:rsidRDefault="00CF4C49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Caso de Teste</w:t>
            </w:r>
          </w:p>
        </w:tc>
        <w:tc>
          <w:tcPr>
            <w:tcW w:w="990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Em execução</w:t>
            </w:r>
          </w:p>
        </w:tc>
        <w:tc>
          <w:tcPr>
            <w:tcW w:w="1005" w:type="dxa"/>
            <w:noWrap/>
            <w:vAlign w:val="bottom"/>
          </w:tcPr>
          <w:p w:rsidR="00CF4C49" w:rsidRPr="002E36B8" w:rsidRDefault="00000F7B" w:rsidP="00DE1230">
            <w:pPr>
              <w:rPr>
                <w:rFonts w:ascii="Arial" w:hAnsi="Arial" w:cs="Arial"/>
              </w:rPr>
            </w:pPr>
            <w:hyperlink r:id="rId18" w:history="1">
              <w:r w:rsidR="00CF4C49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1,5h</w:t>
            </w:r>
          </w:p>
        </w:tc>
        <w:tc>
          <w:tcPr>
            <w:tcW w:w="1080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2h</w:t>
            </w:r>
          </w:p>
        </w:tc>
      </w:tr>
      <w:tr w:rsidR="00CD000C" w:rsidTr="00276F2E">
        <w:trPr>
          <w:trHeight w:val="749"/>
        </w:trPr>
        <w:tc>
          <w:tcPr>
            <w:tcW w:w="1530" w:type="dxa"/>
            <w:noWrap/>
            <w:vAlign w:val="bottom"/>
          </w:tcPr>
          <w:p w:rsidR="00CD000C" w:rsidRDefault="00CD000C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caderno de Arquitetura</w:t>
            </w:r>
          </w:p>
        </w:tc>
        <w:tc>
          <w:tcPr>
            <w:tcW w:w="990" w:type="dxa"/>
            <w:noWrap/>
            <w:vAlign w:val="bottom"/>
          </w:tcPr>
          <w:p w:rsidR="00CD000C" w:rsidRDefault="00CD000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CD000C" w:rsidRDefault="00CD000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CD000C" w:rsidRDefault="00CD000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005" w:type="dxa"/>
            <w:noWrap/>
            <w:vAlign w:val="bottom"/>
          </w:tcPr>
          <w:p w:rsidR="00CD000C" w:rsidRPr="002E36B8" w:rsidRDefault="00000F7B" w:rsidP="00737FEC">
            <w:pPr>
              <w:rPr>
                <w:rFonts w:ascii="Arial" w:hAnsi="Arial" w:cs="Arial"/>
              </w:rPr>
            </w:pPr>
            <w:hyperlink r:id="rId19" w:history="1">
              <w:r w:rsidR="00CD000C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CD000C" w:rsidRDefault="00CD000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CD000C" w:rsidRDefault="00CD000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CD000C" w:rsidRDefault="00CD000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2h</w:t>
            </w:r>
          </w:p>
        </w:tc>
        <w:tc>
          <w:tcPr>
            <w:tcW w:w="1080" w:type="dxa"/>
            <w:noWrap/>
            <w:vAlign w:val="bottom"/>
          </w:tcPr>
          <w:p w:rsidR="00CD000C" w:rsidRDefault="00CD000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2h</w:t>
            </w:r>
          </w:p>
        </w:tc>
      </w:tr>
      <w:tr w:rsidR="00276F2E" w:rsidTr="00276F2E">
        <w:trPr>
          <w:trHeight w:val="749"/>
        </w:trPr>
        <w:tc>
          <w:tcPr>
            <w:tcW w:w="1530" w:type="dxa"/>
            <w:noWrap/>
            <w:vAlign w:val="bottom"/>
          </w:tcPr>
          <w:p w:rsidR="00276F2E" w:rsidRDefault="00276F2E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Fazer protótipo da tela</w:t>
            </w:r>
          </w:p>
        </w:tc>
        <w:tc>
          <w:tcPr>
            <w:tcW w:w="990" w:type="dxa"/>
            <w:noWrap/>
            <w:vAlign w:val="bottom"/>
          </w:tcPr>
          <w:p w:rsidR="00276F2E" w:rsidRDefault="00276F2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990" w:type="dxa"/>
            <w:noWrap/>
            <w:vAlign w:val="bottom"/>
          </w:tcPr>
          <w:p w:rsidR="00276F2E" w:rsidRDefault="00276F2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276F2E" w:rsidRDefault="00276F2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Atualizando</w:t>
            </w:r>
          </w:p>
        </w:tc>
        <w:tc>
          <w:tcPr>
            <w:tcW w:w="1005" w:type="dxa"/>
            <w:noWrap/>
            <w:vAlign w:val="bottom"/>
          </w:tcPr>
          <w:p w:rsidR="00276F2E" w:rsidRDefault="00276F2E" w:rsidP="00737FEC"/>
        </w:tc>
        <w:tc>
          <w:tcPr>
            <w:tcW w:w="990" w:type="dxa"/>
            <w:noWrap/>
            <w:vAlign w:val="bottom"/>
          </w:tcPr>
          <w:p w:rsidR="00276F2E" w:rsidRDefault="00276F2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76F2E" w:rsidRDefault="00276F2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276F2E" w:rsidRDefault="00276F2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2h</w:t>
            </w:r>
          </w:p>
        </w:tc>
        <w:tc>
          <w:tcPr>
            <w:tcW w:w="1080" w:type="dxa"/>
            <w:noWrap/>
            <w:vAlign w:val="bottom"/>
          </w:tcPr>
          <w:p w:rsidR="00276F2E" w:rsidRDefault="00276F2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</w:tbl>
    <w:p w:rsidR="0095311D" w:rsidRDefault="0095311D">
      <w:pPr>
        <w:pStyle w:val="Corpodetexto"/>
      </w:pPr>
    </w:p>
    <w:p w:rsidR="0095311D" w:rsidRPr="00B46D12" w:rsidRDefault="0095311D">
      <w:pPr>
        <w:pStyle w:val="Ttulo1"/>
        <w:rPr>
          <w:b w:val="0"/>
        </w:rPr>
      </w:pPr>
      <w:r w:rsidRPr="00B46D12">
        <w:t>4.  Lista de Problemas</w:t>
      </w:r>
    </w:p>
    <w:p w:rsidR="0095311D" w:rsidRDefault="008D59CE">
      <w:pPr>
        <w:pStyle w:val="InfoBlue"/>
        <w:rPr>
          <w:vanish w:val="0"/>
        </w:rPr>
      </w:pPr>
      <w:r>
        <w:rPr>
          <w:vanish w:val="0"/>
        </w:rPr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015827" w:rsidP="00A54679">
            <w:pPr>
              <w:pStyle w:val="Corpodetexto"/>
              <w:ind w:left="0"/>
            </w:pPr>
            <w:r>
              <w:t xml:space="preserve">Configuração </w:t>
            </w:r>
            <w:r w:rsidR="00A54679">
              <w:t>do Repositório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A5134B">
            <w:pPr>
              <w:pStyle w:val="Corpodetexto"/>
              <w:ind w:left="0"/>
            </w:pPr>
            <w:r>
              <w:t xml:space="preserve">Concluído: </w:t>
            </w:r>
            <w:r w:rsidR="00A54679">
              <w:t>90</w:t>
            </w:r>
            <w:r>
              <w:t>%</w:t>
            </w:r>
          </w:p>
          <w:p w:rsidR="00A5134B" w:rsidRDefault="00A5134B" w:rsidP="00A54679">
            <w:pPr>
              <w:pStyle w:val="Corpodetexto"/>
              <w:ind w:left="0"/>
            </w:pPr>
            <w:r>
              <w:t xml:space="preserve">Falta: </w:t>
            </w:r>
            <w:r w:rsidR="00A54679">
              <w:t>10</w:t>
            </w:r>
            <w:r>
              <w:t>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A54679" w:rsidP="00684C89">
            <w:pPr>
              <w:pStyle w:val="Corpodetexto"/>
              <w:ind w:left="0"/>
            </w:pPr>
            <w:r>
              <w:t>Config. Do GITHUB</w:t>
            </w:r>
          </w:p>
        </w:tc>
      </w:tr>
      <w:tr w:rsidR="00A546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A54679">
            <w:pPr>
              <w:pStyle w:val="Corpodetexto"/>
              <w:ind w:left="0"/>
            </w:pPr>
            <w:r>
              <w:t>Preenchimento dos documentos necessários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>
            <w:pPr>
              <w:pStyle w:val="Corpodetexto"/>
              <w:ind w:left="0"/>
            </w:pPr>
            <w:r>
              <w:t>Concluído: 80%</w:t>
            </w:r>
          </w:p>
          <w:p w:rsidR="00A54679" w:rsidRDefault="00A54679">
            <w:pPr>
              <w:pStyle w:val="Corpodetexto"/>
              <w:ind w:left="0"/>
            </w:pPr>
            <w:r>
              <w:t xml:space="preserve"> Falta: 20%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684C89">
            <w:pPr>
              <w:pStyle w:val="Corpodetexto"/>
              <w:ind w:left="0"/>
            </w:pPr>
            <w:r>
              <w:t>Alguns documentos ainda não preenchidos por completo.</w:t>
            </w:r>
          </w:p>
        </w:tc>
      </w:tr>
    </w:tbl>
    <w:p w:rsidR="0095311D" w:rsidRDefault="0095311D"/>
    <w:p w:rsidR="0095311D" w:rsidRDefault="0095311D">
      <w:pPr>
        <w:pStyle w:val="Ttulo1"/>
      </w:pPr>
      <w:r>
        <w:lastRenderedPageBreak/>
        <w:t>5.  Critérios de Avaliação</w:t>
      </w:r>
    </w:p>
    <w:p w:rsidR="00684C89" w:rsidRPr="00684C89" w:rsidRDefault="00684C89" w:rsidP="00684C89"/>
    <w:p w:rsidR="0092655C" w:rsidRPr="00684C89" w:rsidRDefault="00BA3E3F" w:rsidP="00684C89">
      <w:pPr>
        <w:pStyle w:val="Ttulo2"/>
      </w:pPr>
      <w:r w:rsidRPr="00684C89">
        <w:t xml:space="preserve">Aprovação do </w:t>
      </w:r>
      <w:r w:rsidR="00A24AB6" w:rsidRPr="00684C89">
        <w:t>consultor de projetos referente aos Documentos de Visão e Plano de Projeto</w:t>
      </w:r>
      <w:r w:rsidR="00D17B9B" w:rsidRPr="00684C89">
        <w:t>.</w:t>
      </w:r>
    </w:p>
    <w:p w:rsidR="0095311D" w:rsidRPr="00C21148" w:rsidRDefault="00684C89">
      <w:pPr>
        <w:pStyle w:val="Ttulo2"/>
      </w:pPr>
      <w:r>
        <w:t xml:space="preserve">A lista de riscos </w:t>
      </w:r>
      <w:proofErr w:type="gramStart"/>
      <w:r>
        <w:t>estar</w:t>
      </w:r>
      <w:proofErr w:type="gramEnd"/>
      <w:r>
        <w:t xml:space="preserve"> devidamente preenchida</w:t>
      </w:r>
      <w:r w:rsidR="003120FE">
        <w:t xml:space="preserve"> para aprovação</w:t>
      </w:r>
      <w:r w:rsidR="003D72B7">
        <w:t>.</w:t>
      </w:r>
    </w:p>
    <w:p w:rsidR="00544D9B" w:rsidRDefault="00684C89" w:rsidP="003D72B7">
      <w:pPr>
        <w:pStyle w:val="Ttulo2"/>
      </w:pPr>
      <w:r>
        <w:t>Apresentar ao consultor do Projeto os itens de trabalho atualizados.</w:t>
      </w:r>
    </w:p>
    <w:p w:rsidR="00684C89" w:rsidRPr="00684C89" w:rsidRDefault="00684C89" w:rsidP="00684C89"/>
    <w:p w:rsidR="008D59CE" w:rsidRDefault="008D59CE">
      <w:pPr>
        <w:pStyle w:val="Ttulo1"/>
      </w:pPr>
    </w:p>
    <w:p w:rsidR="008D59CE" w:rsidRDefault="008D59CE">
      <w:pPr>
        <w:pStyle w:val="Ttulo1"/>
      </w:pPr>
    </w:p>
    <w:p w:rsidR="008D59CE" w:rsidRDefault="008D59CE">
      <w:pPr>
        <w:pStyle w:val="Ttulo1"/>
      </w:pPr>
    </w:p>
    <w:p w:rsidR="008D59CE" w:rsidRPr="008D59CE" w:rsidRDefault="008D59CE" w:rsidP="008D59CE"/>
    <w:p w:rsidR="008D59CE" w:rsidRDefault="008D59CE">
      <w:pPr>
        <w:pStyle w:val="Ttulo1"/>
      </w:pPr>
    </w:p>
    <w:p w:rsidR="0095311D" w:rsidRDefault="0095311D">
      <w:pPr>
        <w:pStyle w:val="Ttulo1"/>
      </w:pPr>
      <w:r>
        <w:t>6.  Avaliação</w:t>
      </w:r>
    </w:p>
    <w:p w:rsidR="00345FF8" w:rsidRPr="00345FF8" w:rsidRDefault="00345FF8" w:rsidP="008D59CE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6F19C9" w:rsidRDefault="00C220A3" w:rsidP="00684C89">
            <w:pPr>
              <w:spacing w:before="40" w:after="40"/>
              <w:rPr>
                <w:bCs/>
                <w:iCs/>
              </w:rPr>
            </w:pPr>
            <w:r w:rsidRPr="006F19C9">
              <w:rPr>
                <w:iCs/>
              </w:rPr>
              <w:t xml:space="preserve">Obter aprovação </w:t>
            </w:r>
            <w:r w:rsidR="00F3482B" w:rsidRPr="006F19C9">
              <w:rPr>
                <w:iCs/>
              </w:rPr>
              <w:t>do consulto</w:t>
            </w:r>
            <w:r w:rsidR="00684C89">
              <w:rPr>
                <w:iCs/>
              </w:rPr>
              <w:t>r e gerente de projetos para dar continuidade ao projeto, começando a nova iteração.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95311D" w:rsidRDefault="002B6321" w:rsidP="00684C89">
            <w:pPr>
              <w:spacing w:before="40" w:after="40"/>
              <w:rPr>
                <w:iCs/>
              </w:rPr>
            </w:pPr>
            <w:r>
              <w:rPr>
                <w:iCs/>
              </w:rPr>
              <w:t>02/</w:t>
            </w:r>
            <w:r w:rsidR="00684C89">
              <w:rPr>
                <w:iCs/>
              </w:rPr>
              <w:t>10</w:t>
            </w:r>
            <w:r>
              <w:rPr>
                <w:iCs/>
              </w:rPr>
              <w:t>/2013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95311D" w:rsidRDefault="00684C89">
            <w:pPr>
              <w:spacing w:before="40" w:after="40"/>
              <w:rPr>
                <w:iCs/>
              </w:rPr>
            </w:pPr>
            <w:r>
              <w:rPr>
                <w:iCs/>
              </w:rPr>
              <w:t>Edson Dias</w:t>
            </w:r>
            <w:r w:rsidR="00355324">
              <w:rPr>
                <w:iCs/>
              </w:rPr>
              <w:t xml:space="preserve"> e Jarley Nóbrega</w:t>
            </w:r>
          </w:p>
        </w:tc>
      </w:tr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95311D" w:rsidRPr="00F8546E" w:rsidRDefault="00684C89" w:rsidP="00C01664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OK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D59CE" w:rsidRDefault="008D59CE" w:rsidP="008D59CE">
      <w:pPr>
        <w:pStyle w:val="Ttulo2"/>
        <w:numPr>
          <w:ilvl w:val="0"/>
          <w:numId w:val="0"/>
        </w:numPr>
        <w:ind w:left="720"/>
      </w:pP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684C89" w:rsidRPr="000963F3" w:rsidRDefault="00336EE5" w:rsidP="00684C89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5311D" w:rsidRDefault="0095311D" w:rsidP="008D59CE">
      <w:pPr>
        <w:pStyle w:val="Ttulo2"/>
        <w:numPr>
          <w:ilvl w:val="0"/>
          <w:numId w:val="29"/>
        </w:numPr>
      </w:pPr>
      <w:r>
        <w:t>Avaliação X Resultados de Testes</w:t>
      </w:r>
    </w:p>
    <w:p w:rsidR="0095311D" w:rsidRDefault="0095311D">
      <w:pPr>
        <w:pStyle w:val="InfoBluelistitem"/>
      </w:pP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5E24A3" w:rsidRPr="00993DB8" w:rsidRDefault="005E24A3">
      <w:pPr>
        <w:pStyle w:val="InfoBluelistitem"/>
      </w:pPr>
    </w:p>
    <w:sectPr w:rsidR="005E24A3" w:rsidRPr="00993DB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F7B" w:rsidRDefault="00000F7B">
      <w:r>
        <w:separator/>
      </w:r>
    </w:p>
  </w:endnote>
  <w:endnote w:type="continuationSeparator" w:id="0">
    <w:p w:rsidR="00000F7B" w:rsidRDefault="00000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F2D" w:rsidRDefault="00D62F2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82164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682164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682164" w:rsidRPr="00682164">
            <w:rPr>
              <w:rStyle w:val="Nmerodepgina"/>
              <w:noProof/>
              <w:lang w:val="en-US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F2D" w:rsidRDefault="00D62F2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F7B" w:rsidRDefault="00000F7B">
      <w:r>
        <w:separator/>
      </w:r>
    </w:p>
  </w:footnote>
  <w:footnote w:type="continuationSeparator" w:id="0">
    <w:p w:rsidR="00000F7B" w:rsidRDefault="00000F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F2D" w:rsidRDefault="00D62F2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D62F2D" w:rsidP="00201AF9">
          <w:pPr>
            <w:pStyle w:val="Cabealho"/>
            <w:tabs>
              <w:tab w:val="clear" w:pos="4320"/>
              <w:tab w:val="clear" w:pos="8640"/>
            </w:tabs>
          </w:pPr>
          <w:r>
            <w:t>Aux.</w:t>
          </w:r>
          <w:r w:rsidR="00082549">
            <w:t xml:space="preserve"> Memory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</w:pP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201AF9" w:rsidP="00082549">
          <w:r>
            <w:t xml:space="preserve">  Data: 02/</w:t>
          </w:r>
          <w:r w:rsidR="00082549">
            <w:t>10</w:t>
          </w:r>
          <w:r>
            <w:t>/2013</w:t>
          </w:r>
        </w:p>
      </w:tc>
    </w:tr>
  </w:tbl>
  <w:p w:rsidR="0095311D" w:rsidRDefault="0095311D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F2D" w:rsidRDefault="00D62F2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AF9"/>
    <w:rsid w:val="00000F7B"/>
    <w:rsid w:val="00015827"/>
    <w:rsid w:val="00082549"/>
    <w:rsid w:val="000963F3"/>
    <w:rsid w:val="00100D5A"/>
    <w:rsid w:val="001230C3"/>
    <w:rsid w:val="00124AE9"/>
    <w:rsid w:val="00130B9B"/>
    <w:rsid w:val="00153961"/>
    <w:rsid w:val="001765D9"/>
    <w:rsid w:val="00177701"/>
    <w:rsid w:val="001838D5"/>
    <w:rsid w:val="001B1DFF"/>
    <w:rsid w:val="001F0CB7"/>
    <w:rsid w:val="001F3052"/>
    <w:rsid w:val="00201AF9"/>
    <w:rsid w:val="002079D8"/>
    <w:rsid w:val="00230C30"/>
    <w:rsid w:val="00265264"/>
    <w:rsid w:val="00267B3C"/>
    <w:rsid w:val="00275B41"/>
    <w:rsid w:val="00276F2E"/>
    <w:rsid w:val="00280A43"/>
    <w:rsid w:val="00283C1A"/>
    <w:rsid w:val="002B3C2C"/>
    <w:rsid w:val="002B6321"/>
    <w:rsid w:val="002C45BD"/>
    <w:rsid w:val="002E36B8"/>
    <w:rsid w:val="002E79C6"/>
    <w:rsid w:val="002F60DB"/>
    <w:rsid w:val="003120FE"/>
    <w:rsid w:val="00326DBC"/>
    <w:rsid w:val="00332700"/>
    <w:rsid w:val="00336EE5"/>
    <w:rsid w:val="00345FF8"/>
    <w:rsid w:val="00355324"/>
    <w:rsid w:val="003618B3"/>
    <w:rsid w:val="00372742"/>
    <w:rsid w:val="00375B01"/>
    <w:rsid w:val="003D72B7"/>
    <w:rsid w:val="003D7C9E"/>
    <w:rsid w:val="003E4246"/>
    <w:rsid w:val="003F2DBB"/>
    <w:rsid w:val="003F6B3E"/>
    <w:rsid w:val="004035CD"/>
    <w:rsid w:val="004171AC"/>
    <w:rsid w:val="00420E74"/>
    <w:rsid w:val="004363E4"/>
    <w:rsid w:val="004669F7"/>
    <w:rsid w:val="00472B82"/>
    <w:rsid w:val="0048787A"/>
    <w:rsid w:val="004901D6"/>
    <w:rsid w:val="004B2938"/>
    <w:rsid w:val="004C5361"/>
    <w:rsid w:val="005053A0"/>
    <w:rsid w:val="00507114"/>
    <w:rsid w:val="0052359F"/>
    <w:rsid w:val="00533F8C"/>
    <w:rsid w:val="00544D9B"/>
    <w:rsid w:val="00581E81"/>
    <w:rsid w:val="005D3A68"/>
    <w:rsid w:val="005E24A3"/>
    <w:rsid w:val="005F482B"/>
    <w:rsid w:val="0063302D"/>
    <w:rsid w:val="006438D8"/>
    <w:rsid w:val="00651079"/>
    <w:rsid w:val="00682164"/>
    <w:rsid w:val="00684C89"/>
    <w:rsid w:val="006A4DC5"/>
    <w:rsid w:val="006F19C9"/>
    <w:rsid w:val="00704151"/>
    <w:rsid w:val="00721DDD"/>
    <w:rsid w:val="00727C62"/>
    <w:rsid w:val="00754A2E"/>
    <w:rsid w:val="0076496D"/>
    <w:rsid w:val="0077130D"/>
    <w:rsid w:val="00775637"/>
    <w:rsid w:val="007D6974"/>
    <w:rsid w:val="007E3B4F"/>
    <w:rsid w:val="007F5542"/>
    <w:rsid w:val="0085328A"/>
    <w:rsid w:val="008570C4"/>
    <w:rsid w:val="008749DB"/>
    <w:rsid w:val="0087531D"/>
    <w:rsid w:val="008814EE"/>
    <w:rsid w:val="008B681F"/>
    <w:rsid w:val="008C6681"/>
    <w:rsid w:val="008D59CE"/>
    <w:rsid w:val="0090668D"/>
    <w:rsid w:val="0092655C"/>
    <w:rsid w:val="00930315"/>
    <w:rsid w:val="009310F6"/>
    <w:rsid w:val="0095311D"/>
    <w:rsid w:val="0097439B"/>
    <w:rsid w:val="00993DB8"/>
    <w:rsid w:val="009D1686"/>
    <w:rsid w:val="009E308F"/>
    <w:rsid w:val="009E7B6B"/>
    <w:rsid w:val="009F0C1C"/>
    <w:rsid w:val="009F5638"/>
    <w:rsid w:val="00A24AB6"/>
    <w:rsid w:val="00A5134B"/>
    <w:rsid w:val="00A54679"/>
    <w:rsid w:val="00A60D13"/>
    <w:rsid w:val="00A93E79"/>
    <w:rsid w:val="00A95321"/>
    <w:rsid w:val="00AA27D3"/>
    <w:rsid w:val="00AB1172"/>
    <w:rsid w:val="00AB19BC"/>
    <w:rsid w:val="00AC2CB0"/>
    <w:rsid w:val="00AC526E"/>
    <w:rsid w:val="00AD68DA"/>
    <w:rsid w:val="00B005AB"/>
    <w:rsid w:val="00B20A98"/>
    <w:rsid w:val="00B46D12"/>
    <w:rsid w:val="00BA3E3F"/>
    <w:rsid w:val="00BA4997"/>
    <w:rsid w:val="00BC1FC2"/>
    <w:rsid w:val="00BD19E6"/>
    <w:rsid w:val="00C01664"/>
    <w:rsid w:val="00C21148"/>
    <w:rsid w:val="00C220A3"/>
    <w:rsid w:val="00C22B8D"/>
    <w:rsid w:val="00C75F8D"/>
    <w:rsid w:val="00C77F92"/>
    <w:rsid w:val="00C92D53"/>
    <w:rsid w:val="00CC29D7"/>
    <w:rsid w:val="00CD000C"/>
    <w:rsid w:val="00CE0610"/>
    <w:rsid w:val="00CF4B3E"/>
    <w:rsid w:val="00CF4C49"/>
    <w:rsid w:val="00CF76E9"/>
    <w:rsid w:val="00D17B9B"/>
    <w:rsid w:val="00D242D5"/>
    <w:rsid w:val="00D268D4"/>
    <w:rsid w:val="00D32393"/>
    <w:rsid w:val="00D541B8"/>
    <w:rsid w:val="00D62F2D"/>
    <w:rsid w:val="00DE516D"/>
    <w:rsid w:val="00EB3EA0"/>
    <w:rsid w:val="00EC4F06"/>
    <w:rsid w:val="00EC7FE6"/>
    <w:rsid w:val="00ED0FF2"/>
    <w:rsid w:val="00EF25FD"/>
    <w:rsid w:val="00F26CC7"/>
    <w:rsid w:val="00F31182"/>
    <w:rsid w:val="00F3482B"/>
    <w:rsid w:val="00F448CC"/>
    <w:rsid w:val="00F54910"/>
    <w:rsid w:val="00F8546E"/>
    <w:rsid w:val="00FC3FB4"/>
    <w:rsid w:val="00F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://meuprojeto.net/processo/" TargetMode="External"/><Relationship Id="rId18" Type="http://schemas.openxmlformats.org/officeDocument/2006/relationships/hyperlink" Target="http://meuprojeto.net/processo/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://meuprojeto.net/processo/" TargetMode="External"/><Relationship Id="rId17" Type="http://schemas.openxmlformats.org/officeDocument/2006/relationships/hyperlink" Target="http://meuprojeto.net/processo/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meuprojeto.net/processo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euprojeto.net/processo/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://meuprojeto.net/processo/" TargetMode="External"/><Relationship Id="rId23" Type="http://schemas.openxmlformats.org/officeDocument/2006/relationships/footer" Target="footer2.xml"/><Relationship Id="rId10" Type="http://schemas.openxmlformats.org/officeDocument/2006/relationships/hyperlink" Target="http://meuprojeto.net/processo/" TargetMode="External"/><Relationship Id="rId19" Type="http://schemas.openxmlformats.org/officeDocument/2006/relationships/hyperlink" Target="http://meuprojeto.net/process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hyperlink" Target="http://meuprojeto.net/processo/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238</TotalTime>
  <Pages>3</Pages>
  <Words>568</Words>
  <Characters>3072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Edson Dias</cp:lastModifiedBy>
  <cp:revision>140</cp:revision>
  <cp:lastPrinted>2013-10-02T18:09:00Z</cp:lastPrinted>
  <dcterms:created xsi:type="dcterms:W3CDTF">2013-10-02T17:09:00Z</dcterms:created>
  <dcterms:modified xsi:type="dcterms:W3CDTF">2013-10-30T23:07:00Z</dcterms:modified>
</cp:coreProperties>
</file>